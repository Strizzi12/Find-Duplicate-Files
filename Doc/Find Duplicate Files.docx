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38D" w:rsidRPr="0029738D" w:rsidRDefault="0029738D" w:rsidP="0029738D">
      <w:pPr>
        <w:pStyle w:val="US1Hauptkapitel"/>
        <w:rPr>
          <w:lang w:val="en-GB"/>
        </w:rPr>
      </w:pPr>
      <w:r w:rsidRPr="0029738D">
        <w:rPr>
          <w:lang w:val="en-GB"/>
        </w:rPr>
        <w:t>Task Parallel in C#</w:t>
      </w:r>
    </w:p>
    <w:p w:rsidR="0029738D" w:rsidRPr="0029738D" w:rsidRDefault="0029738D" w:rsidP="00713147">
      <w:pPr>
        <w:pStyle w:val="berschrift2"/>
        <w:rPr>
          <w:lang w:val="en-GB"/>
        </w:rPr>
      </w:pPr>
      <w:r w:rsidRPr="0029738D">
        <w:rPr>
          <w:lang w:val="en-GB"/>
        </w:rPr>
        <w:t>Getting Started</w:t>
      </w:r>
    </w:p>
    <w:p w:rsidR="0029738D" w:rsidRPr="0029738D" w:rsidRDefault="0029738D" w:rsidP="0029738D">
      <w:pPr>
        <w:rPr>
          <w:lang w:val="en-GB"/>
        </w:rPr>
      </w:pPr>
      <w:r w:rsidRPr="0029738D">
        <w:rPr>
          <w:lang w:val="en-GB"/>
        </w:rPr>
        <w:t>The task was to develope a Windows C# console application which finds and lists all duplicate files in given start paths and their subdirectories.</w:t>
      </w:r>
      <w:r>
        <w:rPr>
          <w:lang w:val="en-GB"/>
        </w:rPr>
        <w:t xml:space="preserve"> </w:t>
      </w:r>
      <w:r w:rsidRPr="0029738D">
        <w:rPr>
          <w:lang w:val="en-GB"/>
        </w:rPr>
        <w:t>The application should be optimized by process time and memory management with the use of tasks and other algorithms.</w:t>
      </w:r>
    </w:p>
    <w:p w:rsidR="0029738D" w:rsidRPr="0029738D" w:rsidRDefault="0029738D" w:rsidP="0029738D">
      <w:pPr>
        <w:rPr>
          <w:b/>
          <w:lang w:val="en-GB"/>
        </w:rPr>
      </w:pPr>
      <w:r w:rsidRPr="0029738D">
        <w:rPr>
          <w:b/>
          <w:lang w:val="en-GB"/>
        </w:rPr>
        <w:t>Specification</w:t>
      </w:r>
    </w:p>
    <w:p w:rsidR="0029738D" w:rsidRPr="0029738D" w:rsidRDefault="0029738D" w:rsidP="0029738D">
      <w:pPr>
        <w:pStyle w:val="Listenabsatz"/>
        <w:numPr>
          <w:ilvl w:val="0"/>
          <w:numId w:val="35"/>
        </w:numPr>
        <w:rPr>
          <w:lang w:val="en-GB"/>
        </w:rPr>
      </w:pPr>
      <w:r w:rsidRPr="0029738D">
        <w:rPr>
          <w:lang w:val="en-GB"/>
        </w:rPr>
        <w:t>The application should be built for batch processing. That means no other user inputs are necessary to run the application</w:t>
      </w:r>
    </w:p>
    <w:p w:rsidR="0029738D" w:rsidRPr="0029738D" w:rsidRDefault="0029738D" w:rsidP="0029738D">
      <w:pPr>
        <w:pStyle w:val="Listenabsatz"/>
        <w:numPr>
          <w:ilvl w:val="0"/>
          <w:numId w:val="35"/>
        </w:numPr>
        <w:rPr>
          <w:lang w:val="en-GB"/>
        </w:rPr>
      </w:pPr>
      <w:r w:rsidRPr="0029738D">
        <w:rPr>
          <w:lang w:val="en-GB"/>
        </w:rPr>
        <w:t xml:space="preserve">The application should print all console outputs and the count of read 0 and 1 bits to </w:t>
      </w:r>
      <w:r w:rsidRPr="0029738D">
        <w:rPr>
          <w:b/>
          <w:lang w:val="en-GB"/>
        </w:rPr>
        <w:t>stdout</w:t>
      </w:r>
    </w:p>
    <w:p w:rsidR="0029738D" w:rsidRPr="0029738D" w:rsidRDefault="0029738D" w:rsidP="0029738D">
      <w:pPr>
        <w:pStyle w:val="Listenabsatz"/>
        <w:numPr>
          <w:ilvl w:val="0"/>
          <w:numId w:val="35"/>
        </w:numPr>
        <w:rPr>
          <w:lang w:val="en-GB"/>
        </w:rPr>
      </w:pPr>
      <w:r w:rsidRPr="0029738D">
        <w:rPr>
          <w:lang w:val="en-GB"/>
        </w:rPr>
        <w:t>Errors need to be printed to *stderr* output</w:t>
      </w:r>
    </w:p>
    <w:p w:rsidR="0029738D" w:rsidRPr="0029738D" w:rsidRDefault="0029738D" w:rsidP="0029738D">
      <w:pPr>
        <w:rPr>
          <w:lang w:val="en-GB"/>
        </w:rPr>
      </w:pPr>
      <w:r w:rsidRPr="0029738D">
        <w:rPr>
          <w:lang w:val="en-GB"/>
        </w:rPr>
        <w:t>Here is an example on how the application can be called and it's parameter:</w:t>
      </w:r>
    </w:p>
    <w:p w:rsidR="0029738D" w:rsidRPr="0029738D" w:rsidRDefault="0029738D" w:rsidP="0029738D">
      <w:pPr>
        <w:rPr>
          <w:lang w:val="en-GB"/>
        </w:rPr>
      </w:pPr>
      <w:r w:rsidRPr="0029738D">
        <w:rPr>
          <w:lang w:val="en-GB"/>
        </w:rPr>
        <w:t>cntFileBits [-r [n]] [-f fileFilter] [-t maxThreads] [-h] [-p] [-v] [-w] [-s startPath]</w:t>
      </w:r>
    </w:p>
    <w:p w:rsidR="0029738D" w:rsidRDefault="0029738D" w:rsidP="00396881">
      <w:pPr>
        <w:pStyle w:val="Listenabsatz"/>
        <w:numPr>
          <w:ilvl w:val="0"/>
          <w:numId w:val="36"/>
        </w:numPr>
      </w:pPr>
      <w:r>
        <w:t>-</w:t>
      </w:r>
      <w:r w:rsidRPr="0029738D">
        <w:rPr>
          <w:b/>
        </w:rPr>
        <w:t>s startPath:</w:t>
      </w:r>
      <w:r>
        <w:t xml:space="preserve"> Gibt das Startverzeichnis an, ab dem die Dateien gelesen werden sollen;</w:t>
      </w:r>
      <w:r>
        <w:t xml:space="preserve"> </w:t>
      </w:r>
      <w:r>
        <w:t>die Option -s kann auch mehrfach angegeben werden, z.B. wenn zwei Partitionen durchsucht werden sollen</w:t>
      </w:r>
    </w:p>
    <w:p w:rsidR="0029738D" w:rsidRDefault="0029738D" w:rsidP="0029738D">
      <w:pPr>
        <w:pStyle w:val="Listenabsatz"/>
        <w:numPr>
          <w:ilvl w:val="0"/>
          <w:numId w:val="36"/>
        </w:numPr>
      </w:pPr>
      <w:r w:rsidRPr="0029738D">
        <w:rPr>
          <w:b/>
        </w:rPr>
        <w:t xml:space="preserve">-r [n]: </w:t>
      </w:r>
      <w:r>
        <w:t>Rekursives Lesen der Unterverzeichnisse; wenn n (bei n &gt;= 1) angegeben, dann</w:t>
      </w:r>
      <w:r>
        <w:t xml:space="preserve"> </w:t>
      </w:r>
      <w:r>
        <w:t>bestimmt n die Tiefe der Rekursion; wird n nicht angegeben, dann werden</w:t>
      </w:r>
      <w:r>
        <w:t xml:space="preserve"> </w:t>
      </w:r>
      <w:r>
        <w:t>rekursiv alle unter dem Startverzeichnis stehenden Verzeichnisse und deren Dateien gelesen</w:t>
      </w:r>
    </w:p>
    <w:p w:rsidR="0029738D" w:rsidRDefault="0029738D" w:rsidP="0029738D">
      <w:pPr>
        <w:pStyle w:val="Listenabsatz"/>
        <w:numPr>
          <w:ilvl w:val="0"/>
          <w:numId w:val="36"/>
        </w:numPr>
      </w:pPr>
      <w:r w:rsidRPr="0029738D">
        <w:rPr>
          <w:b/>
        </w:rPr>
        <w:t>-f fileFilter:</w:t>
      </w:r>
      <w:r>
        <w:t xml:space="preserve"> fileFilter gibt an, welche Dateien gelesen werden sollen; z.B. *.iso oder bild*.jpg</w:t>
      </w:r>
      <w:r>
        <w:t xml:space="preserve">; </w:t>
      </w:r>
      <w:r>
        <w:t>wird diese Option nicht angegeben, so werden alle Dateien gelesen</w:t>
      </w:r>
    </w:p>
    <w:p w:rsidR="0029738D" w:rsidRDefault="0029738D" w:rsidP="0029738D">
      <w:pPr>
        <w:pStyle w:val="Listenabsatz"/>
        <w:numPr>
          <w:ilvl w:val="0"/>
          <w:numId w:val="36"/>
        </w:numPr>
      </w:pPr>
      <w:r>
        <w:t>-</w:t>
      </w:r>
      <w:r w:rsidRPr="0029738D">
        <w:rPr>
          <w:b/>
        </w:rPr>
        <w:t>t maxThreads:</w:t>
      </w:r>
      <w:r>
        <w:t xml:space="preserve"> maximale Anzahl der Threads; wird diese Option nicht angegeben, dann wird die Anzahl der Threads automatisch optimiert</w:t>
      </w:r>
    </w:p>
    <w:p w:rsidR="0029738D" w:rsidRDefault="0029738D" w:rsidP="0029738D">
      <w:pPr>
        <w:pStyle w:val="Listenabsatz"/>
        <w:numPr>
          <w:ilvl w:val="0"/>
          <w:numId w:val="36"/>
        </w:numPr>
      </w:pPr>
      <w:r>
        <w:t>-</w:t>
      </w:r>
      <w:r w:rsidRPr="0029738D">
        <w:rPr>
          <w:b/>
        </w:rPr>
        <w:t>h:</w:t>
      </w:r>
      <w:r>
        <w:t xml:space="preserve"> Anzeige der Hilfe &amp; Copyright Info; wird automatisch angezeigt, wenn beim Programmstart keinen Option angegeben wird</w:t>
      </w:r>
    </w:p>
    <w:p w:rsidR="0029738D" w:rsidRDefault="0029738D" w:rsidP="0029738D">
      <w:pPr>
        <w:pStyle w:val="Listenabsatz"/>
        <w:numPr>
          <w:ilvl w:val="0"/>
          <w:numId w:val="36"/>
        </w:numPr>
      </w:pPr>
      <w:r w:rsidRPr="0029738D">
        <w:rPr>
          <w:b/>
        </w:rPr>
        <w:t xml:space="preserve">-p: </w:t>
      </w:r>
      <w:r>
        <w:t>Ausgabe der Prozesserungszeit auf stdout in Sekunden.Millisekunden</w:t>
      </w:r>
    </w:p>
    <w:p w:rsidR="0029738D" w:rsidRDefault="0029738D" w:rsidP="0029738D">
      <w:pPr>
        <w:pStyle w:val="Listenabsatz"/>
        <w:numPr>
          <w:ilvl w:val="0"/>
          <w:numId w:val="36"/>
        </w:numPr>
      </w:pPr>
      <w:r w:rsidRPr="0029738D">
        <w:rPr>
          <w:b/>
        </w:rPr>
        <w:t>-v:</w:t>
      </w:r>
      <w:r>
        <w:t xml:space="preserve"> Erweiterte Ausgabe etwaiger Prozessierungsinformationen auf stdout</w:t>
      </w:r>
    </w:p>
    <w:p w:rsidR="0029738D" w:rsidRDefault="0029738D" w:rsidP="0029738D">
      <w:pPr>
        <w:pStyle w:val="Listenabsatz"/>
        <w:numPr>
          <w:ilvl w:val="0"/>
          <w:numId w:val="36"/>
        </w:numPr>
      </w:pPr>
      <w:r w:rsidRPr="0029738D">
        <w:rPr>
          <w:b/>
        </w:rPr>
        <w:t>-w:</w:t>
      </w:r>
      <w:r>
        <w:t xml:space="preserve"> Warten auf eine Taste unmittelbar bevor die applikation terminiert</w:t>
      </w:r>
    </w:p>
    <w:p w:rsidR="0029738D" w:rsidRPr="0029738D" w:rsidRDefault="0029738D" w:rsidP="00463371">
      <w:pPr>
        <w:pStyle w:val="berschrift2"/>
        <w:rPr>
          <w:lang w:val="en-GB"/>
        </w:rPr>
      </w:pPr>
      <w:r w:rsidRPr="0029738D">
        <w:rPr>
          <w:lang w:val="en-GB"/>
        </w:rPr>
        <w:lastRenderedPageBreak/>
        <w:t>Concept</w:t>
      </w:r>
    </w:p>
    <w:p w:rsidR="0029738D" w:rsidRPr="0029738D" w:rsidRDefault="0029738D" w:rsidP="0029738D">
      <w:pPr>
        <w:rPr>
          <w:lang w:val="en-GB"/>
        </w:rPr>
      </w:pPr>
      <w:r w:rsidRPr="0029738D">
        <w:rPr>
          <w:lang w:val="en-GB"/>
        </w:rPr>
        <w:t>These computation steps were considered in order to perform well:</w:t>
      </w:r>
    </w:p>
    <w:p w:rsidR="0029738D" w:rsidRPr="0029738D" w:rsidRDefault="0029738D" w:rsidP="0029738D">
      <w:pPr>
        <w:pStyle w:val="Listenabsatz"/>
        <w:numPr>
          <w:ilvl w:val="0"/>
          <w:numId w:val="37"/>
        </w:numPr>
        <w:rPr>
          <w:lang w:val="en-GB"/>
        </w:rPr>
      </w:pPr>
      <w:r w:rsidRPr="0029738D">
        <w:rPr>
          <w:lang w:val="en-GB"/>
        </w:rPr>
        <w:t>At first find all files in the given start paths, this can be run in parallel for different start paths and subfolders</w:t>
      </w:r>
    </w:p>
    <w:p w:rsidR="0029738D" w:rsidRPr="0029738D" w:rsidRDefault="0029738D" w:rsidP="0029738D">
      <w:pPr>
        <w:pStyle w:val="Listenabsatz"/>
        <w:numPr>
          <w:ilvl w:val="0"/>
          <w:numId w:val="37"/>
        </w:numPr>
        <w:rPr>
          <w:lang w:val="en-GB"/>
        </w:rPr>
      </w:pPr>
      <w:r w:rsidRPr="0029738D">
        <w:rPr>
          <w:lang w:val="en-GB"/>
        </w:rPr>
        <w:t>The second step was to group the found files by filesize</w:t>
      </w:r>
    </w:p>
    <w:p w:rsidR="0029738D" w:rsidRPr="0029738D" w:rsidRDefault="0029738D" w:rsidP="0029738D">
      <w:pPr>
        <w:pStyle w:val="Listenabsatz"/>
        <w:numPr>
          <w:ilvl w:val="0"/>
          <w:numId w:val="37"/>
        </w:numPr>
        <w:rPr>
          <w:lang w:val="en-GB"/>
        </w:rPr>
      </w:pPr>
      <w:r w:rsidRPr="0029738D">
        <w:rPr>
          <w:lang w:val="en-GB"/>
        </w:rPr>
        <w:t>Removing those entries where only one file exists</w:t>
      </w:r>
    </w:p>
    <w:p w:rsidR="0029738D" w:rsidRPr="0029738D" w:rsidRDefault="0029738D" w:rsidP="0029738D">
      <w:pPr>
        <w:pStyle w:val="Listenabsatz"/>
        <w:numPr>
          <w:ilvl w:val="0"/>
          <w:numId w:val="37"/>
        </w:numPr>
        <w:rPr>
          <w:lang w:val="en-GB"/>
        </w:rPr>
      </w:pPr>
      <w:r w:rsidRPr="0029738D">
        <w:rPr>
          <w:lang w:val="en-GB"/>
        </w:rPr>
        <w:t>Finding duplicates in each group can be run in parallel tasks</w:t>
      </w:r>
    </w:p>
    <w:p w:rsidR="0029738D" w:rsidRPr="0029738D" w:rsidRDefault="0029738D" w:rsidP="0029738D">
      <w:pPr>
        <w:pStyle w:val="Listenabsatz"/>
        <w:numPr>
          <w:ilvl w:val="0"/>
          <w:numId w:val="37"/>
        </w:numPr>
        <w:rPr>
          <w:lang w:val="en-GB"/>
        </w:rPr>
      </w:pPr>
      <w:r w:rsidRPr="0029738D">
        <w:rPr>
          <w:lang w:val="en-GB"/>
        </w:rPr>
        <w:t>In a group of files, the first file will be checked against all other files in its group.</w:t>
      </w:r>
    </w:p>
    <w:p w:rsidR="0029738D" w:rsidRPr="0029738D" w:rsidRDefault="0029738D" w:rsidP="0029738D">
      <w:pPr>
        <w:pStyle w:val="Listenabsatz"/>
        <w:numPr>
          <w:ilvl w:val="0"/>
          <w:numId w:val="37"/>
        </w:numPr>
        <w:rPr>
          <w:lang w:val="en-GB"/>
        </w:rPr>
      </w:pPr>
      <w:r w:rsidRPr="0029738D">
        <w:rPr>
          <w:lang w:val="en-GB"/>
        </w:rPr>
        <w:t xml:space="preserve">If a duplicate is found, say file2 is duplicate of file1, it will be removed form the list. </w:t>
      </w:r>
    </w:p>
    <w:p w:rsidR="0029738D" w:rsidRPr="0029738D" w:rsidRDefault="0029738D" w:rsidP="0029738D">
      <w:pPr>
        <w:pStyle w:val="Listenabsatz"/>
        <w:numPr>
          <w:ilvl w:val="0"/>
          <w:numId w:val="37"/>
        </w:numPr>
        <w:rPr>
          <w:lang w:val="en-GB"/>
        </w:rPr>
      </w:pPr>
      <w:r w:rsidRPr="0029738D">
        <w:rPr>
          <w:lang w:val="en-GB"/>
        </w:rPr>
        <w:t xml:space="preserve">The reason is that it doesnt need to check if file2 is a duplicate on file3 because </w:t>
      </w:r>
    </w:p>
    <w:p w:rsidR="0029738D" w:rsidRPr="0029738D" w:rsidRDefault="0029738D" w:rsidP="0029738D">
      <w:pPr>
        <w:pStyle w:val="Listenabsatz"/>
        <w:numPr>
          <w:ilvl w:val="0"/>
          <w:numId w:val="37"/>
        </w:numPr>
        <w:rPr>
          <w:lang w:val="en-GB"/>
        </w:rPr>
      </w:pPr>
      <w:r w:rsidRPr="0029738D">
        <w:rPr>
          <w:lang w:val="en-GB"/>
        </w:rPr>
        <w:t>if this would be the case then file1 is also a duplicate of file3 and this will be found when file1 and file3 are compared together.</w:t>
      </w:r>
    </w:p>
    <w:p w:rsidR="0029738D" w:rsidRPr="0029738D" w:rsidRDefault="0029738D" w:rsidP="0029738D">
      <w:pPr>
        <w:pStyle w:val="Listenabsatz"/>
        <w:numPr>
          <w:ilvl w:val="0"/>
          <w:numId w:val="37"/>
        </w:numPr>
        <w:rPr>
          <w:lang w:val="en-GB"/>
        </w:rPr>
      </w:pPr>
      <w:r w:rsidRPr="0029738D">
        <w:rPr>
          <w:lang w:val="en-GB"/>
        </w:rPr>
        <w:t xml:space="preserve">The basic concept on comparing files is to calculate a blockwise </w:t>
      </w:r>
      <w:hyperlink r:id="rId8" w:history="1">
        <w:r w:rsidRPr="0029738D">
          <w:rPr>
            <w:rStyle w:val="Hyperlink"/>
            <w:lang w:val="en-GB"/>
          </w:rPr>
          <w:t>MurM</w:t>
        </w:r>
        <w:r w:rsidRPr="0029738D">
          <w:rPr>
            <w:rStyle w:val="Hyperlink"/>
            <w:lang w:val="en-GB"/>
          </w:rPr>
          <w:t>u</w:t>
        </w:r>
        <w:r w:rsidRPr="0029738D">
          <w:rPr>
            <w:rStyle w:val="Hyperlink"/>
            <w:lang w:val="en-GB"/>
          </w:rPr>
          <w:t>r3 hash</w:t>
        </w:r>
      </w:hyperlink>
      <w:r w:rsidRPr="0029738D">
        <w:rPr>
          <w:lang w:val="en-GB"/>
        </w:rPr>
        <w:t xml:space="preserve"> and increasing the block size if the blocks are equal.</w:t>
      </w:r>
    </w:p>
    <w:p w:rsidR="0029738D" w:rsidRPr="0029738D" w:rsidRDefault="0029738D" w:rsidP="0029738D">
      <w:pPr>
        <w:pStyle w:val="Listenabsatz"/>
        <w:numPr>
          <w:ilvl w:val="0"/>
          <w:numId w:val="37"/>
        </w:numPr>
        <w:rPr>
          <w:lang w:val="en-GB"/>
        </w:rPr>
      </w:pPr>
      <w:r w:rsidRPr="0029738D">
        <w:rPr>
          <w:lang w:val="en-GB"/>
        </w:rPr>
        <w:t>If duplicates are found they will be put into a new group. Then the next file will be checked.</w:t>
      </w:r>
    </w:p>
    <w:p w:rsidR="0029738D" w:rsidRPr="0029738D" w:rsidRDefault="0029738D" w:rsidP="0029738D">
      <w:pPr>
        <w:pStyle w:val="Listenabsatz"/>
        <w:numPr>
          <w:ilvl w:val="0"/>
          <w:numId w:val="37"/>
        </w:numPr>
        <w:rPr>
          <w:lang w:val="en-GB"/>
        </w:rPr>
      </w:pPr>
      <w:r w:rsidRPr="0029738D">
        <w:rPr>
          <w:lang w:val="en-GB"/>
        </w:rPr>
        <w:t>When a file is processed and no duplicate is found, it will be left out.</w:t>
      </w:r>
    </w:p>
    <w:p w:rsidR="0029738D" w:rsidRPr="0029738D" w:rsidRDefault="0029738D" w:rsidP="0029738D">
      <w:pPr>
        <w:pStyle w:val="Listenabsatz"/>
        <w:numPr>
          <w:ilvl w:val="0"/>
          <w:numId w:val="37"/>
        </w:numPr>
        <w:rPr>
          <w:lang w:val="en-GB"/>
        </w:rPr>
      </w:pPr>
      <w:r w:rsidRPr="0029738D">
        <w:rPr>
          <w:lang w:val="en-GB"/>
        </w:rPr>
        <w:t>It can occur that in a group of one file size, two or more groups of duplicates can exist.</w:t>
      </w:r>
    </w:p>
    <w:p w:rsidR="0029738D" w:rsidRPr="0029738D" w:rsidRDefault="0029738D" w:rsidP="00D96612">
      <w:pPr>
        <w:pStyle w:val="US2Kapitel"/>
        <w:rPr>
          <w:lang w:val="en-GB"/>
        </w:rPr>
      </w:pPr>
      <w:r w:rsidRPr="0029738D">
        <w:rPr>
          <w:lang w:val="en-GB"/>
        </w:rPr>
        <w:t>Comparing files</w:t>
      </w:r>
    </w:p>
    <w:p w:rsidR="0029738D" w:rsidRPr="0029738D" w:rsidRDefault="0029738D" w:rsidP="0029738D">
      <w:pPr>
        <w:rPr>
          <w:lang w:val="en-GB"/>
        </w:rPr>
      </w:pPr>
      <w:r w:rsidRPr="0029738D">
        <w:rPr>
          <w:lang w:val="en-GB"/>
        </w:rPr>
        <w:t>Starting with a single byte of data from each file from the start and the end of the file.</w:t>
      </w:r>
      <w:r>
        <w:rPr>
          <w:lang w:val="en-GB"/>
        </w:rPr>
        <w:t xml:space="preserve"> </w:t>
      </w:r>
      <w:r w:rsidRPr="0029738D">
        <w:rPr>
          <w:lang w:val="en-GB"/>
        </w:rPr>
        <w:t xml:space="preserve">This may help to find early non duplicates in e.g. xml files or where the header looks the same for each file. </w:t>
      </w:r>
      <w:r>
        <w:rPr>
          <w:lang w:val="en-GB"/>
        </w:rPr>
        <w:t xml:space="preserve"> </w:t>
      </w:r>
      <w:r w:rsidRPr="0029738D">
        <w:rPr>
          <w:lang w:val="en-GB"/>
        </w:rPr>
        <w:t xml:space="preserve">The output is then a byte array with length 16. These two arrays will the be compare on each index. </w:t>
      </w:r>
      <w:r>
        <w:rPr>
          <w:lang w:val="en-GB"/>
        </w:rPr>
        <w:t xml:space="preserve"> </w:t>
      </w:r>
      <w:r w:rsidRPr="0029738D">
        <w:rPr>
          <w:lang w:val="en-GB"/>
        </w:rPr>
        <w:t>If one index from array1 is not equal to the same index of array2 this verifies that those files are not duplicates to eachother.</w:t>
      </w:r>
      <w:r>
        <w:rPr>
          <w:lang w:val="en-GB"/>
        </w:rPr>
        <w:t xml:space="preserve"> </w:t>
      </w:r>
      <w:r w:rsidRPr="0029738D">
        <w:rPr>
          <w:lang w:val="en-GB"/>
        </w:rPr>
        <w:t>When the first byte of data is equal, then a block size of 2 of data starting from the next index of data because the previously checked block of data doesn´t need to be checked again.</w:t>
      </w:r>
      <w:r>
        <w:rPr>
          <w:lang w:val="en-GB"/>
        </w:rPr>
        <w:t xml:space="preserve"> </w:t>
      </w:r>
      <w:r w:rsidRPr="0029738D">
        <w:rPr>
          <w:lang w:val="en-GB"/>
        </w:rPr>
        <w:t>After all files are processed and checked the file readers are disposed (with the use of the dispose pattern). This should close the opened streams of data and free the allocated memory.</w:t>
      </w:r>
    </w:p>
    <w:p w:rsidR="0029738D" w:rsidRDefault="0029738D" w:rsidP="0029738D">
      <w:pPr>
        <w:rPr>
          <w:lang w:val="en-GB"/>
        </w:rPr>
      </w:pPr>
    </w:p>
    <w:p w:rsidR="0029738D" w:rsidRPr="0029738D" w:rsidRDefault="0029738D" w:rsidP="0029738D">
      <w:pPr>
        <w:rPr>
          <w:lang w:val="en-GB"/>
        </w:rPr>
      </w:pPr>
    </w:p>
    <w:p w:rsidR="0029738D" w:rsidRPr="0029738D" w:rsidRDefault="0029738D" w:rsidP="0029738D">
      <w:pPr>
        <w:rPr>
          <w:b/>
          <w:lang w:val="en-GB"/>
        </w:rPr>
      </w:pPr>
      <w:r w:rsidRPr="0029738D">
        <w:rPr>
          <w:b/>
          <w:lang w:val="en-GB"/>
        </w:rPr>
        <w:lastRenderedPageBreak/>
        <w:t>Comparing two files</w:t>
      </w:r>
    </w:p>
    <w:bookmarkStart w:id="0" w:name="_MON_1576853827"/>
    <w:bookmarkEnd w:id="0"/>
    <w:p w:rsidR="0029738D" w:rsidRPr="005A7FBD" w:rsidRDefault="005A7FBD" w:rsidP="0029738D">
      <w:pPr>
        <w:rPr>
          <w:b/>
          <w:lang w:val="en-GB"/>
        </w:rPr>
      </w:pPr>
      <w:r>
        <w:rPr>
          <w:lang w:val="en-GB"/>
        </w:rPr>
        <w:object w:dxaOrig="9072" w:dyaOrig="28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75pt;height:143.25pt" o:ole="">
            <v:imagedata r:id="rId9" o:title=""/>
          </v:shape>
          <o:OLEObject Type="Embed" ProgID="Word.OpenDocumentText.12" ShapeID="_x0000_i1028" DrawAspect="Content" ObjectID="_1576854006" r:id="rId10"/>
        </w:object>
      </w:r>
      <w:r w:rsidR="0029738D" w:rsidRPr="005A7FBD">
        <w:rPr>
          <w:b/>
          <w:lang w:val="en-GB"/>
        </w:rPr>
        <w:t>Reading blocks from a file</w:t>
      </w:r>
    </w:p>
    <w:bookmarkStart w:id="1" w:name="_MON_1576853911"/>
    <w:bookmarkEnd w:id="1"/>
    <w:p w:rsidR="005A7FBD" w:rsidRDefault="005A7FBD" w:rsidP="0029738D">
      <w:pPr>
        <w:rPr>
          <w:lang w:val="en-GB"/>
        </w:rPr>
      </w:pPr>
      <w:r>
        <w:rPr>
          <w:lang w:val="en-GB"/>
        </w:rPr>
        <w:object w:dxaOrig="9072" w:dyaOrig="9544">
          <v:shape id="_x0000_i1030" type="#_x0000_t75" style="width:453.75pt;height:477pt" o:ole="">
            <v:imagedata r:id="rId11" o:title=""/>
          </v:shape>
          <o:OLEObject Type="Embed" ProgID="Word.OpenDocumentText.12" ShapeID="_x0000_i1030" DrawAspect="Content" ObjectID="_1576854007" r:id="rId12"/>
        </w:object>
      </w:r>
    </w:p>
    <w:p w:rsidR="0029738D" w:rsidRPr="0029738D" w:rsidRDefault="0029738D" w:rsidP="0029738D">
      <w:pPr>
        <w:rPr>
          <w:lang w:val="en-GB"/>
        </w:rPr>
      </w:pPr>
      <w:r w:rsidRPr="0029738D">
        <w:rPr>
          <w:lang w:val="en-GB"/>
        </w:rPr>
        <w:lastRenderedPageBreak/>
        <w:t>If the file is a duplicate to another file then a hash of the whole file is calculated and it can be safely assumed that those files are duplicates.</w:t>
      </w:r>
    </w:p>
    <w:p w:rsidR="0029738D" w:rsidRPr="0029738D" w:rsidRDefault="0029738D" w:rsidP="0029738D">
      <w:pPr>
        <w:rPr>
          <w:lang w:val="en-GB"/>
        </w:rPr>
      </w:pPr>
      <w:r w:rsidRPr="0029738D">
        <w:rPr>
          <w:lang w:val="en-GB"/>
        </w:rPr>
        <w:t xml:space="preserve">It still can happen that two different files create the same hash. If this case should be considered, then a hash algoritm with more than 128bit is needed. </w:t>
      </w:r>
    </w:p>
    <w:p w:rsidR="0029738D" w:rsidRPr="005A7FBD" w:rsidRDefault="0029738D" w:rsidP="0027364C">
      <w:pPr>
        <w:pStyle w:val="US2Kapitel"/>
        <w:rPr>
          <w:lang w:val="en-GB"/>
        </w:rPr>
      </w:pPr>
      <w:r w:rsidRPr="005A7FBD">
        <w:rPr>
          <w:lang w:val="en-GB"/>
        </w:rPr>
        <w:t>Testing</w:t>
      </w:r>
    </w:p>
    <w:p w:rsidR="0029738D" w:rsidRPr="0029738D" w:rsidRDefault="0029738D" w:rsidP="0029738D">
      <w:pPr>
        <w:rPr>
          <w:lang w:val="en-GB"/>
        </w:rPr>
      </w:pPr>
      <w:r w:rsidRPr="0029738D">
        <w:rPr>
          <w:lang w:val="en-GB"/>
        </w:rPr>
        <w:t xml:space="preserve">The first test was to check how fast all files from a given start path can be found. </w:t>
      </w:r>
    </w:p>
    <w:p w:rsidR="0029738D" w:rsidRPr="0029738D" w:rsidRDefault="0029738D" w:rsidP="0029738D">
      <w:pPr>
        <w:rPr>
          <w:lang w:val="en-GB"/>
        </w:rPr>
      </w:pPr>
      <w:r w:rsidRPr="0029738D">
        <w:rPr>
          <w:lang w:val="en-GB"/>
        </w:rPr>
        <w:t>Commandline call: ./searchDub -s "C:\Users" -w -p -v</w:t>
      </w:r>
    </w:p>
    <w:p w:rsidR="0029738D" w:rsidRPr="0029738D" w:rsidRDefault="0029738D" w:rsidP="0029738D">
      <w:pPr>
        <w:rPr>
          <w:lang w:val="en-GB"/>
        </w:rPr>
      </w:pPr>
      <w:r w:rsidRPr="0029738D">
        <w:rPr>
          <w:lang w:val="en-GB"/>
        </w:rPr>
        <w:t>Output</w:t>
      </w:r>
      <w:r w:rsidR="005A7FBD">
        <w:rPr>
          <w:lang w:val="en-GB"/>
        </w:rPr>
        <w:t xml:space="preserve"> can be found </w:t>
      </w:r>
      <w:hyperlink r:id="rId13" w:history="1">
        <w:r w:rsidR="005A7FBD" w:rsidRPr="005A7FBD">
          <w:rPr>
            <w:rStyle w:val="Hyperlink"/>
            <w:lang w:val="en-GB"/>
          </w:rPr>
          <w:t>here</w:t>
        </w:r>
      </w:hyperlink>
      <w:r w:rsidRPr="0029738D">
        <w:rPr>
          <w:lang w:val="en-GB"/>
        </w:rPr>
        <w:t xml:space="preserve">: </w:t>
      </w:r>
    </w:p>
    <w:p w:rsidR="0029738D" w:rsidRPr="0029738D" w:rsidRDefault="0029738D" w:rsidP="0029738D">
      <w:pPr>
        <w:rPr>
          <w:lang w:val="en-GB"/>
        </w:rPr>
      </w:pPr>
      <w:r w:rsidRPr="0029738D">
        <w:rPr>
          <w:lang w:val="en-GB"/>
        </w:rPr>
        <w:t>Calculation from Windows</w:t>
      </w:r>
      <w:r w:rsidR="005A7FBD">
        <w:rPr>
          <w:lang w:val="en-GB"/>
        </w:rPr>
        <w:t xml:space="preserve"> can be found </w:t>
      </w:r>
      <w:hyperlink r:id="rId14" w:history="1">
        <w:r w:rsidR="005A7FBD" w:rsidRPr="005A7FBD">
          <w:rPr>
            <w:rStyle w:val="Hyperlink"/>
            <w:lang w:val="en-GB"/>
          </w:rPr>
          <w:t>here</w:t>
        </w:r>
      </w:hyperlink>
      <w:r w:rsidRPr="0029738D">
        <w:rPr>
          <w:lang w:val="en-GB"/>
        </w:rPr>
        <w:t xml:space="preserve">: </w:t>
      </w:r>
    </w:p>
    <w:p w:rsidR="0029738D" w:rsidRPr="0029738D" w:rsidRDefault="0029738D" w:rsidP="0029738D">
      <w:pPr>
        <w:rPr>
          <w:lang w:val="en-GB"/>
        </w:rPr>
      </w:pPr>
      <w:r w:rsidRPr="0029738D">
        <w:rPr>
          <w:lang w:val="en-GB"/>
        </w:rPr>
        <w:t>It can be noticed that the file count from our application is not the same as from Windows. We assume that Windows may not count some system files and during the two calls to count files, temporary files can be created and deleted. Although 14k files is still a very big difference for those explanations.</w:t>
      </w:r>
    </w:p>
    <w:p w:rsidR="0029738D" w:rsidRPr="0029738D" w:rsidRDefault="0029738D" w:rsidP="0029738D">
      <w:pPr>
        <w:rPr>
          <w:lang w:val="en-GB"/>
        </w:rPr>
      </w:pPr>
      <w:r>
        <w:rPr>
          <w:lang w:val="en-GB"/>
        </w:rPr>
        <w:t>A complete s</w:t>
      </w:r>
      <w:r w:rsidRPr="0029738D">
        <w:rPr>
          <w:lang w:val="en-GB"/>
        </w:rPr>
        <w:t>can over C:\Users</w:t>
      </w:r>
      <w:r>
        <w:rPr>
          <w:lang w:val="en-GB"/>
        </w:rPr>
        <w:t xml:space="preserve"> can be found </w:t>
      </w:r>
      <w:hyperlink r:id="rId15" w:history="1">
        <w:r w:rsidRPr="0029738D">
          <w:rPr>
            <w:rStyle w:val="Hyperlink"/>
            <w:lang w:val="en-GB"/>
          </w:rPr>
          <w:t>here</w:t>
        </w:r>
      </w:hyperlink>
      <w:r>
        <w:rPr>
          <w:lang w:val="en-GB"/>
        </w:rPr>
        <w:t>!</w:t>
      </w:r>
    </w:p>
    <w:p w:rsidR="0029738D" w:rsidRPr="0029738D" w:rsidRDefault="0029738D" w:rsidP="0029738D">
      <w:pPr>
        <w:pStyle w:val="US2Kapitel"/>
        <w:rPr>
          <w:lang w:val="en-GB"/>
        </w:rPr>
      </w:pPr>
      <w:r w:rsidRPr="0029738D">
        <w:rPr>
          <w:lang w:val="en-GB"/>
        </w:rPr>
        <w:t>Authors</w:t>
      </w:r>
    </w:p>
    <w:p w:rsidR="0029738D" w:rsidRPr="0029738D" w:rsidRDefault="0029738D" w:rsidP="0029738D">
      <w:pPr>
        <w:pStyle w:val="Listenabsatz"/>
        <w:numPr>
          <w:ilvl w:val="0"/>
          <w:numId w:val="36"/>
        </w:numPr>
        <w:rPr>
          <w:lang w:val="en-GB"/>
        </w:rPr>
      </w:pPr>
      <w:r w:rsidRPr="0029738D">
        <w:rPr>
          <w:lang w:val="en-GB"/>
        </w:rPr>
        <w:t>Mike Thomas</w:t>
      </w:r>
    </w:p>
    <w:p w:rsidR="0029738D" w:rsidRPr="0029738D" w:rsidRDefault="0029738D" w:rsidP="0029738D">
      <w:pPr>
        <w:pStyle w:val="Listenabsatz"/>
        <w:numPr>
          <w:ilvl w:val="0"/>
          <w:numId w:val="36"/>
        </w:numPr>
        <w:rPr>
          <w:lang w:val="en-GB"/>
        </w:rPr>
      </w:pPr>
      <w:r w:rsidRPr="0029738D">
        <w:rPr>
          <w:lang w:val="en-GB"/>
        </w:rPr>
        <w:t>Andreas Reschenhofer</w:t>
      </w:r>
    </w:p>
    <w:p w:rsidR="0029738D" w:rsidRPr="0029738D" w:rsidRDefault="0029738D" w:rsidP="0029738D">
      <w:pPr>
        <w:rPr>
          <w:lang w:val="en-GB"/>
        </w:rPr>
      </w:pPr>
      <w:r w:rsidRPr="0029738D">
        <w:rPr>
          <w:lang w:val="en-GB"/>
        </w:rPr>
        <w:t xml:space="preserve">See also the list of </w:t>
      </w:r>
      <w:hyperlink r:id="rId16" w:history="1">
        <w:r w:rsidRPr="0029738D">
          <w:rPr>
            <w:rStyle w:val="Hyperlink"/>
            <w:lang w:val="en-GB"/>
          </w:rPr>
          <w:t>contributors</w:t>
        </w:r>
      </w:hyperlink>
      <w:r w:rsidRPr="0029738D">
        <w:rPr>
          <w:lang w:val="en-GB"/>
        </w:rPr>
        <w:t xml:space="preserve"> who participated in this project.</w:t>
      </w:r>
    </w:p>
    <w:p w:rsidR="0029738D" w:rsidRDefault="0029738D" w:rsidP="0029738D">
      <w:pPr>
        <w:pStyle w:val="US2Kapitel"/>
      </w:pPr>
      <w:r>
        <w:t>L</w:t>
      </w:r>
      <w:r>
        <w:t>icense</w:t>
      </w:r>
    </w:p>
    <w:p w:rsidR="0096796D" w:rsidRPr="00744A0E" w:rsidRDefault="0029738D" w:rsidP="0029738D">
      <w:r>
        <w:t>No license information</w:t>
      </w:r>
      <w:bookmarkStart w:id="2" w:name="_GoBack"/>
      <w:bookmarkEnd w:id="2"/>
    </w:p>
    <w:sectPr w:rsidR="0096796D" w:rsidRPr="00744A0E" w:rsidSect="00413F41">
      <w:pgSz w:w="11906" w:h="16838" w:code="9"/>
      <w:pgMar w:top="1418" w:right="1418" w:bottom="1134" w:left="1418" w:header="851"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3065" w:rsidRDefault="00533065">
      <w:pPr>
        <w:spacing w:after="0" w:line="240" w:lineRule="auto"/>
      </w:pPr>
      <w:r>
        <w:separator/>
      </w:r>
    </w:p>
  </w:endnote>
  <w:endnote w:type="continuationSeparator" w:id="0">
    <w:p w:rsidR="00533065" w:rsidRDefault="00533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3065" w:rsidRDefault="00533065">
      <w:pPr>
        <w:spacing w:after="0" w:line="240" w:lineRule="auto"/>
      </w:pPr>
      <w:r>
        <w:separator/>
      </w:r>
    </w:p>
  </w:footnote>
  <w:footnote w:type="continuationSeparator" w:id="0">
    <w:p w:rsidR="00533065" w:rsidRDefault="005330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36E98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1E3E8E"/>
    <w:multiLevelType w:val="multilevel"/>
    <w:tmpl w:val="FBCEA8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AB31FB"/>
    <w:multiLevelType w:val="multilevel"/>
    <w:tmpl w:val="B524DD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926FC8"/>
    <w:multiLevelType w:val="multilevel"/>
    <w:tmpl w:val="1FAEA500"/>
    <w:numStyleLink w:val="Aufzhlung"/>
  </w:abstractNum>
  <w:abstractNum w:abstractNumId="4" w15:restartNumberingAfterBreak="0">
    <w:nsid w:val="0A145532"/>
    <w:multiLevelType w:val="multilevel"/>
    <w:tmpl w:val="B8784D42"/>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5" w15:restartNumberingAfterBreak="0">
    <w:nsid w:val="0B155381"/>
    <w:multiLevelType w:val="hybridMultilevel"/>
    <w:tmpl w:val="72E64834"/>
    <w:lvl w:ilvl="0" w:tplc="418AD21C">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D9098A"/>
    <w:multiLevelType w:val="hybridMultilevel"/>
    <w:tmpl w:val="249A8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C70AF0"/>
    <w:multiLevelType w:val="hybridMultilevel"/>
    <w:tmpl w:val="ACF47804"/>
    <w:lvl w:ilvl="0" w:tplc="55D651A2">
      <w:start w:val="1"/>
      <w:numFmt w:val="decimal"/>
      <w:pStyle w:val="US1Hauptkapite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8" w15:restartNumberingAfterBreak="0">
    <w:nsid w:val="11412591"/>
    <w:multiLevelType w:val="multilevel"/>
    <w:tmpl w:val="8FEE3E66"/>
    <w:styleLink w:val="Nummerierung"/>
    <w:lvl w:ilvl="0">
      <w:start w:val="1"/>
      <w:numFmt w:val="decimal"/>
      <w:suff w:val="space"/>
      <w:lvlText w:val="%1."/>
      <w:lvlJc w:val="left"/>
      <w:pPr>
        <w:ind w:left="737" w:hanging="397"/>
      </w:pPr>
      <w:rPr>
        <w:rFonts w:ascii="Arial" w:hAnsi="Arial" w:hint="default"/>
        <w:sz w:val="22"/>
      </w:rPr>
    </w:lvl>
    <w:lvl w:ilvl="1">
      <w:start w:val="1"/>
      <w:numFmt w:val="lowerLetter"/>
      <w:suff w:val="space"/>
      <w:lvlText w:val="%2)"/>
      <w:lvlJc w:val="left"/>
      <w:pPr>
        <w:ind w:left="1304" w:hanging="567"/>
      </w:pPr>
      <w:rPr>
        <w:rFonts w:ascii="Arial" w:hAnsi="Arial" w:hint="default"/>
      </w:rPr>
    </w:lvl>
    <w:lvl w:ilvl="2">
      <w:start w:val="1"/>
      <w:numFmt w:val="bullet"/>
      <w:suff w:val="space"/>
      <w:lvlText w:val="-"/>
      <w:lvlJc w:val="left"/>
      <w:pPr>
        <w:ind w:left="1644" w:hanging="283"/>
      </w:pPr>
      <w:rPr>
        <w:rFonts w:ascii="Arial" w:hAnsi="Arial" w:hint="default"/>
      </w:rPr>
    </w:lvl>
    <w:lvl w:ilvl="3">
      <w:start w:val="1"/>
      <w:numFmt w:val="bullet"/>
      <w:suff w:val="space"/>
      <w:lvlText w:val="-"/>
      <w:lvlJc w:val="left"/>
      <w:pPr>
        <w:ind w:left="2211" w:hanging="283"/>
      </w:pPr>
      <w:rPr>
        <w:rFonts w:ascii="Arial" w:hAnsi="Arial" w:hint="default"/>
      </w:rPr>
    </w:lvl>
    <w:lvl w:ilvl="4">
      <w:start w:val="1"/>
      <w:numFmt w:val="bullet"/>
      <w:lvlText w:val="-"/>
      <w:lvlJc w:val="left"/>
      <w:pPr>
        <w:tabs>
          <w:tab w:val="num" w:pos="2325"/>
        </w:tabs>
        <w:ind w:left="2495" w:hanging="170"/>
      </w:pPr>
      <w:rPr>
        <w:rFonts w:ascii="Arial" w:hAnsi="Arial" w:hint="default"/>
      </w:rPr>
    </w:lvl>
    <w:lvl w:ilvl="5">
      <w:start w:val="1"/>
      <w:numFmt w:val="bullet"/>
      <w:lvlText w:val="-"/>
      <w:lvlJc w:val="left"/>
      <w:pPr>
        <w:tabs>
          <w:tab w:val="num" w:pos="2665"/>
        </w:tabs>
        <w:ind w:left="2835" w:hanging="170"/>
      </w:pPr>
      <w:rPr>
        <w:rFonts w:ascii="Arial" w:hAnsi="Arial" w:hint="default"/>
      </w:rPr>
    </w:lvl>
    <w:lvl w:ilvl="6">
      <w:start w:val="1"/>
      <w:numFmt w:val="bullet"/>
      <w:lvlText w:val="-"/>
      <w:lvlJc w:val="left"/>
      <w:pPr>
        <w:tabs>
          <w:tab w:val="num" w:pos="3062"/>
        </w:tabs>
        <w:ind w:left="3119" w:hanging="114"/>
      </w:pPr>
      <w:rPr>
        <w:rFonts w:ascii="Arial" w:hAnsi="Arial" w:hint="default"/>
      </w:rPr>
    </w:lvl>
    <w:lvl w:ilvl="7">
      <w:start w:val="1"/>
      <w:numFmt w:val="bullet"/>
      <w:lvlText w:val="-"/>
      <w:lvlJc w:val="left"/>
      <w:pPr>
        <w:tabs>
          <w:tab w:val="num" w:pos="3175"/>
        </w:tabs>
        <w:ind w:left="3345" w:hanging="170"/>
      </w:pPr>
      <w:rPr>
        <w:rFonts w:ascii="Arial" w:hAnsi="Arial" w:hint="default"/>
      </w:rPr>
    </w:lvl>
    <w:lvl w:ilvl="8">
      <w:start w:val="1"/>
      <w:numFmt w:val="bullet"/>
      <w:suff w:val="space"/>
      <w:lvlText w:val="-"/>
      <w:lvlJc w:val="left"/>
      <w:pPr>
        <w:ind w:left="3686" w:hanging="227"/>
      </w:pPr>
      <w:rPr>
        <w:rFonts w:ascii="Arial" w:hAnsi="Arial" w:hint="default"/>
      </w:rPr>
    </w:lvl>
  </w:abstractNum>
  <w:abstractNum w:abstractNumId="9" w15:restartNumberingAfterBreak="0">
    <w:nsid w:val="17B70CB5"/>
    <w:multiLevelType w:val="hybridMultilevel"/>
    <w:tmpl w:val="5EF07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C76193F"/>
    <w:multiLevelType w:val="hybridMultilevel"/>
    <w:tmpl w:val="7E980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FE31BF"/>
    <w:multiLevelType w:val="multilevel"/>
    <w:tmpl w:val="1FAEA500"/>
    <w:numStyleLink w:val="Aufzhlung"/>
  </w:abstractNum>
  <w:abstractNum w:abstractNumId="12" w15:restartNumberingAfterBreak="0">
    <w:nsid w:val="2C6A09E2"/>
    <w:multiLevelType w:val="multilevel"/>
    <w:tmpl w:val="8238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EC75BB"/>
    <w:multiLevelType w:val="hybridMultilevel"/>
    <w:tmpl w:val="CC8A80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1E7814"/>
    <w:multiLevelType w:val="multilevel"/>
    <w:tmpl w:val="1FAEA500"/>
    <w:numStyleLink w:val="Aufzhlung"/>
  </w:abstractNum>
  <w:abstractNum w:abstractNumId="15" w15:restartNumberingAfterBreak="0">
    <w:nsid w:val="367D06C4"/>
    <w:multiLevelType w:val="hybridMultilevel"/>
    <w:tmpl w:val="62246B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92E67A8"/>
    <w:multiLevelType w:val="multilevel"/>
    <w:tmpl w:val="696AA2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D716A91"/>
    <w:multiLevelType w:val="hybridMultilevel"/>
    <w:tmpl w:val="281E6C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D8B3FB7"/>
    <w:multiLevelType w:val="hybridMultilevel"/>
    <w:tmpl w:val="22EAD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2656BA9"/>
    <w:multiLevelType w:val="multilevel"/>
    <w:tmpl w:val="20F49B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6740C05"/>
    <w:multiLevelType w:val="hybridMultilevel"/>
    <w:tmpl w:val="9EBC1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400CF5"/>
    <w:multiLevelType w:val="hybridMultilevel"/>
    <w:tmpl w:val="32B82A2C"/>
    <w:lvl w:ilvl="0" w:tplc="418AD21C">
      <w:numFmt w:val="bullet"/>
      <w:lvlText w:val=""/>
      <w:lvlJc w:val="left"/>
      <w:pPr>
        <w:ind w:left="720" w:hanging="360"/>
      </w:pPr>
      <w:rPr>
        <w:rFonts w:ascii="Symbol" w:eastAsia="Calibr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686982"/>
    <w:multiLevelType w:val="hybridMultilevel"/>
    <w:tmpl w:val="FEB89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400DFE"/>
    <w:multiLevelType w:val="multilevel"/>
    <w:tmpl w:val="3FC861A0"/>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24" w15:restartNumberingAfterBreak="0">
    <w:nsid w:val="57D24D7B"/>
    <w:multiLevelType w:val="hybridMultilevel"/>
    <w:tmpl w:val="66380C4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5" w15:restartNumberingAfterBreak="0">
    <w:nsid w:val="583F3792"/>
    <w:multiLevelType w:val="multilevel"/>
    <w:tmpl w:val="B8784D42"/>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26" w15:restartNumberingAfterBreak="0">
    <w:nsid w:val="5CB14B1E"/>
    <w:multiLevelType w:val="hybridMultilevel"/>
    <w:tmpl w:val="19EA88FC"/>
    <w:lvl w:ilvl="0" w:tplc="418AD21C">
      <w:numFmt w:val="bullet"/>
      <w:lvlText w:val=""/>
      <w:lvlJc w:val="left"/>
      <w:pPr>
        <w:ind w:left="720" w:hanging="360"/>
      </w:pPr>
      <w:rPr>
        <w:rFonts w:ascii="Symbol" w:eastAsia="Calibri" w:hAnsi="Symbol"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8182E35"/>
    <w:multiLevelType w:val="hybridMultilevel"/>
    <w:tmpl w:val="A68E25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13601A"/>
    <w:multiLevelType w:val="multilevel"/>
    <w:tmpl w:val="EA5E96C0"/>
    <w:lvl w:ilvl="0">
      <w:start w:val="1"/>
      <w:numFmt w:val="bullet"/>
      <w:lvlText w:val=""/>
      <w:lvlJc w:val="left"/>
      <w:pPr>
        <w:ind w:left="907" w:hanging="567"/>
      </w:pPr>
      <w:rPr>
        <w:rFonts w:ascii="Symbol" w:hAnsi="Symbol" w:hint="default"/>
      </w:rPr>
    </w:lvl>
    <w:lvl w:ilvl="1">
      <w:start w:val="1"/>
      <w:numFmt w:val="lowerLetter"/>
      <w:lvlText w:val="%2)"/>
      <w:lvlJc w:val="left"/>
      <w:pPr>
        <w:ind w:left="1928" w:hanging="681"/>
      </w:pPr>
      <w:rPr>
        <w:rFonts w:ascii="Arial" w:hAnsi="Arial" w:hint="default"/>
      </w:rPr>
    </w:lvl>
    <w:lvl w:ilvl="2">
      <w:start w:val="1"/>
      <w:numFmt w:val="bullet"/>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29" w15:restartNumberingAfterBreak="0">
    <w:nsid w:val="6E910BC0"/>
    <w:multiLevelType w:val="hybridMultilevel"/>
    <w:tmpl w:val="E5241F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ECF55AE"/>
    <w:multiLevelType w:val="multilevel"/>
    <w:tmpl w:val="1FAEA500"/>
    <w:styleLink w:val="Aufzhlung"/>
    <w:lvl w:ilvl="0">
      <w:start w:val="1"/>
      <w:numFmt w:val="bullet"/>
      <w:suff w:val="space"/>
      <w:lvlText w:val="-"/>
      <w:lvlJc w:val="left"/>
      <w:pPr>
        <w:ind w:left="1304" w:hanging="340"/>
      </w:pPr>
      <w:rPr>
        <w:rFonts w:ascii="Arial" w:hAnsi="Arial" w:hint="default"/>
      </w:rPr>
    </w:lvl>
    <w:lvl w:ilvl="1">
      <w:start w:val="1"/>
      <w:numFmt w:val="bullet"/>
      <w:suff w:val="space"/>
      <w:lvlText w:val="●"/>
      <w:lvlJc w:val="left"/>
      <w:pPr>
        <w:ind w:left="2211" w:hanging="623"/>
      </w:pPr>
      <w:rPr>
        <w:rFonts w:ascii="Arial" w:hAnsi="Arial" w:hint="default"/>
        <w:sz w:val="16"/>
      </w:rPr>
    </w:lvl>
    <w:lvl w:ilvl="2">
      <w:start w:val="1"/>
      <w:numFmt w:val="bullet"/>
      <w:suff w:val="space"/>
      <w:lvlText w:val="●"/>
      <w:lvlJc w:val="left"/>
      <w:pPr>
        <w:ind w:left="2779" w:hanging="454"/>
      </w:pPr>
      <w:rPr>
        <w:rFonts w:ascii="Arial" w:hAnsi="Arial" w:hint="default"/>
        <w:sz w:val="16"/>
      </w:rPr>
    </w:lvl>
    <w:lvl w:ilvl="3">
      <w:start w:val="1"/>
      <w:numFmt w:val="bullet"/>
      <w:suff w:val="space"/>
      <w:lvlText w:val="●"/>
      <w:lvlJc w:val="left"/>
      <w:pPr>
        <w:ind w:left="3402" w:hanging="340"/>
      </w:pPr>
      <w:rPr>
        <w:rFonts w:ascii="Arial" w:hAnsi="Arial" w:hint="default"/>
        <w:sz w:val="16"/>
      </w:rPr>
    </w:lvl>
    <w:lvl w:ilvl="4">
      <w:start w:val="1"/>
      <w:numFmt w:val="bullet"/>
      <w:suff w:val="space"/>
      <w:lvlText w:val="●"/>
      <w:lvlJc w:val="left"/>
      <w:pPr>
        <w:ind w:left="4196" w:hanging="453"/>
      </w:pPr>
      <w:rPr>
        <w:rFonts w:ascii="Arial" w:hAnsi="Arial" w:hint="default"/>
        <w:sz w:val="16"/>
      </w:rPr>
    </w:lvl>
    <w:lvl w:ilvl="5">
      <w:start w:val="1"/>
      <w:numFmt w:val="bullet"/>
      <w:suff w:val="space"/>
      <w:lvlText w:val="●"/>
      <w:lvlJc w:val="left"/>
      <w:pPr>
        <w:ind w:left="4650" w:hanging="284"/>
      </w:pPr>
      <w:rPr>
        <w:rFonts w:ascii="Arial" w:hAnsi="Arial" w:hint="default"/>
        <w:sz w:val="16"/>
      </w:rPr>
    </w:lvl>
    <w:lvl w:ilvl="6">
      <w:start w:val="1"/>
      <w:numFmt w:val="bullet"/>
      <w:suff w:val="space"/>
      <w:lvlText w:val="●"/>
      <w:lvlJc w:val="left"/>
      <w:pPr>
        <w:ind w:left="5500" w:hanging="510"/>
      </w:pPr>
      <w:rPr>
        <w:rFonts w:ascii="Arial" w:hAnsi="Arial" w:hint="default"/>
        <w:sz w:val="16"/>
      </w:rPr>
    </w:lvl>
    <w:lvl w:ilvl="7">
      <w:start w:val="1"/>
      <w:numFmt w:val="bullet"/>
      <w:suff w:val="space"/>
      <w:lvlText w:val="●"/>
      <w:lvlJc w:val="left"/>
      <w:pPr>
        <w:ind w:left="6237" w:hanging="453"/>
      </w:pPr>
      <w:rPr>
        <w:rFonts w:ascii="Arial" w:hAnsi="Arial" w:hint="default"/>
      </w:rPr>
    </w:lvl>
    <w:lvl w:ilvl="8">
      <w:start w:val="1"/>
      <w:numFmt w:val="bullet"/>
      <w:suff w:val="space"/>
      <w:lvlText w:val="●"/>
      <w:lvlJc w:val="left"/>
      <w:pPr>
        <w:ind w:left="6804" w:hanging="453"/>
      </w:pPr>
      <w:rPr>
        <w:rFonts w:ascii="Arial" w:hAnsi="Arial" w:hint="default"/>
      </w:rPr>
    </w:lvl>
  </w:abstractNum>
  <w:abstractNum w:abstractNumId="31" w15:restartNumberingAfterBreak="0">
    <w:nsid w:val="72A608F1"/>
    <w:multiLevelType w:val="hybridMultilevel"/>
    <w:tmpl w:val="870685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2" w15:restartNumberingAfterBreak="0">
    <w:nsid w:val="787A2B5D"/>
    <w:multiLevelType w:val="multilevel"/>
    <w:tmpl w:val="B8784D42"/>
    <w:lvl w:ilvl="0">
      <w:start w:val="1"/>
      <w:numFmt w:val="bullet"/>
      <w:suff w:val="space"/>
      <w:lvlText w:val=""/>
      <w:lvlJc w:val="left"/>
      <w:pPr>
        <w:ind w:left="907" w:hanging="567"/>
      </w:pPr>
      <w:rPr>
        <w:rFonts w:ascii="Symbol" w:hAnsi="Symbol" w:hint="default"/>
      </w:rPr>
    </w:lvl>
    <w:lvl w:ilvl="1">
      <w:start w:val="1"/>
      <w:numFmt w:val="lowerLetter"/>
      <w:suff w:val="space"/>
      <w:lvlText w:val="%2)"/>
      <w:lvlJc w:val="left"/>
      <w:pPr>
        <w:ind w:left="1928" w:hanging="681"/>
      </w:pPr>
      <w:rPr>
        <w:rFonts w:ascii="Arial" w:hAnsi="Arial" w:hint="default"/>
      </w:rPr>
    </w:lvl>
    <w:lvl w:ilvl="2">
      <w:start w:val="1"/>
      <w:numFmt w:val="bullet"/>
      <w:suff w:val="space"/>
      <w:lvlText w:val="-"/>
      <w:lvlJc w:val="left"/>
      <w:pPr>
        <w:ind w:left="2880" w:hanging="499"/>
      </w:pPr>
      <w:rPr>
        <w:rFonts w:ascii="Arial" w:hAnsi="Arial" w:hint="default"/>
      </w:rPr>
    </w:lvl>
    <w:lvl w:ilvl="3">
      <w:start w:val="1"/>
      <w:numFmt w:val="bullet"/>
      <w:lvlText w:val=""/>
      <w:lvlJc w:val="left"/>
      <w:pPr>
        <w:ind w:left="3912" w:hanging="453"/>
      </w:pPr>
      <w:rPr>
        <w:rFonts w:ascii="Symbol" w:hAnsi="Symbol" w:hint="default"/>
      </w:rPr>
    </w:lvl>
    <w:lvl w:ilvl="4">
      <w:start w:val="1"/>
      <w:numFmt w:val="bullet"/>
      <w:lvlText w:val="o"/>
      <w:lvlJc w:val="left"/>
      <w:pPr>
        <w:tabs>
          <w:tab w:val="num" w:pos="4593"/>
        </w:tabs>
        <w:ind w:left="4876" w:hanging="397"/>
      </w:pPr>
      <w:rPr>
        <w:rFonts w:ascii="Courier New" w:hAnsi="Courier New" w:hint="default"/>
      </w:rPr>
    </w:lvl>
    <w:lvl w:ilvl="5">
      <w:start w:val="1"/>
      <w:numFmt w:val="bullet"/>
      <w:lvlText w:val=""/>
      <w:lvlJc w:val="left"/>
      <w:pPr>
        <w:tabs>
          <w:tab w:val="num" w:pos="5330"/>
        </w:tabs>
        <w:ind w:left="5727" w:hanging="397"/>
      </w:pPr>
      <w:rPr>
        <w:rFonts w:ascii="Wingdings" w:hAnsi="Wingdings" w:hint="default"/>
      </w:rPr>
    </w:lvl>
    <w:lvl w:ilvl="6">
      <w:start w:val="1"/>
      <w:numFmt w:val="bullet"/>
      <w:lvlText w:val=""/>
      <w:lvlJc w:val="left"/>
      <w:pPr>
        <w:tabs>
          <w:tab w:val="num" w:pos="6350"/>
        </w:tabs>
        <w:ind w:left="6691" w:hanging="341"/>
      </w:pPr>
      <w:rPr>
        <w:rFonts w:ascii="Symbol" w:hAnsi="Symbol" w:hint="default"/>
      </w:rPr>
    </w:lvl>
    <w:lvl w:ilvl="7">
      <w:start w:val="1"/>
      <w:numFmt w:val="bullet"/>
      <w:lvlText w:val="o"/>
      <w:lvlJc w:val="left"/>
      <w:pPr>
        <w:tabs>
          <w:tab w:val="num" w:pos="6974"/>
        </w:tabs>
        <w:ind w:left="7201" w:hanging="227"/>
      </w:pPr>
      <w:rPr>
        <w:rFonts w:ascii="Courier New" w:hAnsi="Courier New" w:hint="default"/>
      </w:rPr>
    </w:lvl>
    <w:lvl w:ilvl="8">
      <w:start w:val="1"/>
      <w:numFmt w:val="bullet"/>
      <w:lvlText w:val=""/>
      <w:lvlJc w:val="left"/>
      <w:pPr>
        <w:ind w:left="7825" w:hanging="284"/>
      </w:pPr>
      <w:rPr>
        <w:rFonts w:ascii="Wingdings" w:hAnsi="Wingdings" w:hint="default"/>
      </w:rPr>
    </w:lvl>
  </w:abstractNum>
  <w:abstractNum w:abstractNumId="33" w15:restartNumberingAfterBreak="0">
    <w:nsid w:val="7BA535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31"/>
  </w:num>
  <w:num w:numId="3">
    <w:abstractNumId w:val="24"/>
  </w:num>
  <w:num w:numId="4">
    <w:abstractNumId w:val="28"/>
  </w:num>
  <w:num w:numId="5">
    <w:abstractNumId w:val="23"/>
  </w:num>
  <w:num w:numId="6">
    <w:abstractNumId w:val="25"/>
  </w:num>
  <w:num w:numId="7">
    <w:abstractNumId w:val="32"/>
  </w:num>
  <w:num w:numId="8">
    <w:abstractNumId w:val="4"/>
  </w:num>
  <w:num w:numId="9">
    <w:abstractNumId w:val="11"/>
  </w:num>
  <w:num w:numId="10">
    <w:abstractNumId w:val="30"/>
  </w:num>
  <w:num w:numId="11">
    <w:abstractNumId w:val="3"/>
  </w:num>
  <w:num w:numId="12">
    <w:abstractNumId w:val="14"/>
  </w:num>
  <w:num w:numId="13">
    <w:abstractNumId w:val="16"/>
  </w:num>
  <w:num w:numId="14">
    <w:abstractNumId w:val="33"/>
  </w:num>
  <w:num w:numId="15">
    <w:abstractNumId w:val="2"/>
  </w:num>
  <w:num w:numId="16">
    <w:abstractNumId w:val="7"/>
  </w:num>
  <w:num w:numId="17">
    <w:abstractNumId w:val="19"/>
  </w:num>
  <w:num w:numId="18">
    <w:abstractNumId w:val="1"/>
  </w:num>
  <w:num w:numId="19">
    <w:abstractNumId w:val="20"/>
  </w:num>
  <w:num w:numId="20">
    <w:abstractNumId w:val="10"/>
  </w:num>
  <w:num w:numId="21">
    <w:abstractNumId w:val="22"/>
  </w:num>
  <w:num w:numId="22">
    <w:abstractNumId w:val="12"/>
  </w:num>
  <w:num w:numId="23">
    <w:abstractNumId w:val="13"/>
  </w:num>
  <w:num w:numId="24">
    <w:abstractNumId w:val="0"/>
  </w:num>
  <w:num w:numId="25">
    <w:abstractNumId w:val="9"/>
  </w:num>
  <w:num w:numId="26">
    <w:abstractNumId w:val="15"/>
  </w:num>
  <w:num w:numId="27">
    <w:abstractNumId w:val="6"/>
  </w:num>
  <w:num w:numId="28">
    <w:abstractNumId w:val="33"/>
  </w:num>
  <w:num w:numId="29">
    <w:abstractNumId w:val="33"/>
  </w:num>
  <w:num w:numId="30">
    <w:abstractNumId w:val="33"/>
  </w:num>
  <w:num w:numId="31">
    <w:abstractNumId w:val="33"/>
  </w:num>
  <w:num w:numId="32">
    <w:abstractNumId w:val="27"/>
  </w:num>
  <w:num w:numId="33">
    <w:abstractNumId w:val="17"/>
  </w:num>
  <w:num w:numId="34">
    <w:abstractNumId w:val="18"/>
  </w:num>
  <w:num w:numId="35">
    <w:abstractNumId w:val="21"/>
  </w:num>
  <w:num w:numId="36">
    <w:abstractNumId w:val="26"/>
  </w:num>
  <w:num w:numId="37">
    <w:abstractNumId w:val="29"/>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saveSubsetFonts/>
  <w:hideSpellingErrors/>
  <w:hideGrammaticalErrors/>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7FFC"/>
    <w:rsid w:val="000003F2"/>
    <w:rsid w:val="00000769"/>
    <w:rsid w:val="00000AD4"/>
    <w:rsid w:val="00006B18"/>
    <w:rsid w:val="0000703E"/>
    <w:rsid w:val="00010E0E"/>
    <w:rsid w:val="00012240"/>
    <w:rsid w:val="000163D3"/>
    <w:rsid w:val="000168E7"/>
    <w:rsid w:val="00040857"/>
    <w:rsid w:val="00040E8F"/>
    <w:rsid w:val="00044C93"/>
    <w:rsid w:val="00045A06"/>
    <w:rsid w:val="00046802"/>
    <w:rsid w:val="000468DA"/>
    <w:rsid w:val="0005210F"/>
    <w:rsid w:val="00057580"/>
    <w:rsid w:val="0006035F"/>
    <w:rsid w:val="00064379"/>
    <w:rsid w:val="0007116B"/>
    <w:rsid w:val="0007226C"/>
    <w:rsid w:val="000753D7"/>
    <w:rsid w:val="00075A27"/>
    <w:rsid w:val="000763A4"/>
    <w:rsid w:val="00076F25"/>
    <w:rsid w:val="0008034C"/>
    <w:rsid w:val="000811CE"/>
    <w:rsid w:val="00081C7A"/>
    <w:rsid w:val="00083DB8"/>
    <w:rsid w:val="000907C6"/>
    <w:rsid w:val="00090DAB"/>
    <w:rsid w:val="0009626A"/>
    <w:rsid w:val="000970F7"/>
    <w:rsid w:val="000A4F30"/>
    <w:rsid w:val="000A5839"/>
    <w:rsid w:val="000A7E98"/>
    <w:rsid w:val="000B0065"/>
    <w:rsid w:val="000B49C5"/>
    <w:rsid w:val="000C00AF"/>
    <w:rsid w:val="000C1A2D"/>
    <w:rsid w:val="000C69CA"/>
    <w:rsid w:val="000C6F21"/>
    <w:rsid w:val="000D1F69"/>
    <w:rsid w:val="000D3777"/>
    <w:rsid w:val="000E3A31"/>
    <w:rsid w:val="000E744E"/>
    <w:rsid w:val="000F2B22"/>
    <w:rsid w:val="000F32C9"/>
    <w:rsid w:val="000F38C0"/>
    <w:rsid w:val="000F5573"/>
    <w:rsid w:val="000F6B7D"/>
    <w:rsid w:val="000F6ED4"/>
    <w:rsid w:val="000F7039"/>
    <w:rsid w:val="000F7DB4"/>
    <w:rsid w:val="00102CCD"/>
    <w:rsid w:val="00106698"/>
    <w:rsid w:val="001110F2"/>
    <w:rsid w:val="00116081"/>
    <w:rsid w:val="0011738F"/>
    <w:rsid w:val="0012103C"/>
    <w:rsid w:val="001242D3"/>
    <w:rsid w:val="0013442A"/>
    <w:rsid w:val="0013573B"/>
    <w:rsid w:val="00141637"/>
    <w:rsid w:val="0014169D"/>
    <w:rsid w:val="001424DF"/>
    <w:rsid w:val="00143383"/>
    <w:rsid w:val="00143AAB"/>
    <w:rsid w:val="00147E26"/>
    <w:rsid w:val="00157CF7"/>
    <w:rsid w:val="00162131"/>
    <w:rsid w:val="00166055"/>
    <w:rsid w:val="001667D9"/>
    <w:rsid w:val="001737AF"/>
    <w:rsid w:val="00180967"/>
    <w:rsid w:val="00184E1A"/>
    <w:rsid w:val="0018544A"/>
    <w:rsid w:val="00187992"/>
    <w:rsid w:val="00192097"/>
    <w:rsid w:val="001A2C0E"/>
    <w:rsid w:val="001A44C1"/>
    <w:rsid w:val="001A61D7"/>
    <w:rsid w:val="001A6D49"/>
    <w:rsid w:val="001A7806"/>
    <w:rsid w:val="001B3304"/>
    <w:rsid w:val="001B592A"/>
    <w:rsid w:val="001B6B7E"/>
    <w:rsid w:val="001B75BD"/>
    <w:rsid w:val="001C16A6"/>
    <w:rsid w:val="001C6432"/>
    <w:rsid w:val="001C75B2"/>
    <w:rsid w:val="001D157E"/>
    <w:rsid w:val="001D25A7"/>
    <w:rsid w:val="001D2E8C"/>
    <w:rsid w:val="001D5C98"/>
    <w:rsid w:val="001D6329"/>
    <w:rsid w:val="001D7D30"/>
    <w:rsid w:val="001E3141"/>
    <w:rsid w:val="001E44E2"/>
    <w:rsid w:val="001E655E"/>
    <w:rsid w:val="001E6A54"/>
    <w:rsid w:val="001E7665"/>
    <w:rsid w:val="001F21EE"/>
    <w:rsid w:val="001F43C1"/>
    <w:rsid w:val="001F53C8"/>
    <w:rsid w:val="001F79B4"/>
    <w:rsid w:val="00200400"/>
    <w:rsid w:val="00205E4A"/>
    <w:rsid w:val="0020726C"/>
    <w:rsid w:val="00217003"/>
    <w:rsid w:val="00221E01"/>
    <w:rsid w:val="002229A2"/>
    <w:rsid w:val="00224B3B"/>
    <w:rsid w:val="00224FD8"/>
    <w:rsid w:val="002266D7"/>
    <w:rsid w:val="00235407"/>
    <w:rsid w:val="0023581E"/>
    <w:rsid w:val="0023736A"/>
    <w:rsid w:val="00245029"/>
    <w:rsid w:val="0025262F"/>
    <w:rsid w:val="0025387E"/>
    <w:rsid w:val="00253E16"/>
    <w:rsid w:val="002577AD"/>
    <w:rsid w:val="0026378E"/>
    <w:rsid w:val="0026414E"/>
    <w:rsid w:val="00266AE3"/>
    <w:rsid w:val="00270DBC"/>
    <w:rsid w:val="00272F8F"/>
    <w:rsid w:val="00273FD6"/>
    <w:rsid w:val="00276C75"/>
    <w:rsid w:val="00277662"/>
    <w:rsid w:val="0028129D"/>
    <w:rsid w:val="00282038"/>
    <w:rsid w:val="00283C79"/>
    <w:rsid w:val="00285039"/>
    <w:rsid w:val="00285BB7"/>
    <w:rsid w:val="00293337"/>
    <w:rsid w:val="00294808"/>
    <w:rsid w:val="00296ACF"/>
    <w:rsid w:val="0029738D"/>
    <w:rsid w:val="002A42B3"/>
    <w:rsid w:val="002B2645"/>
    <w:rsid w:val="002B6CF9"/>
    <w:rsid w:val="002B790D"/>
    <w:rsid w:val="002B797E"/>
    <w:rsid w:val="002C70A2"/>
    <w:rsid w:val="002D3F6E"/>
    <w:rsid w:val="002D46C4"/>
    <w:rsid w:val="002E3215"/>
    <w:rsid w:val="002E7648"/>
    <w:rsid w:val="002E768A"/>
    <w:rsid w:val="002F09EC"/>
    <w:rsid w:val="002F36B6"/>
    <w:rsid w:val="002F63FC"/>
    <w:rsid w:val="002F6D7F"/>
    <w:rsid w:val="002F745E"/>
    <w:rsid w:val="002F74FE"/>
    <w:rsid w:val="00300AA9"/>
    <w:rsid w:val="003051FB"/>
    <w:rsid w:val="003054CF"/>
    <w:rsid w:val="00306C0F"/>
    <w:rsid w:val="00307838"/>
    <w:rsid w:val="00310974"/>
    <w:rsid w:val="00313455"/>
    <w:rsid w:val="0031418F"/>
    <w:rsid w:val="00315B0F"/>
    <w:rsid w:val="00315C0A"/>
    <w:rsid w:val="00322FFE"/>
    <w:rsid w:val="00331E67"/>
    <w:rsid w:val="00342CBD"/>
    <w:rsid w:val="00343EFC"/>
    <w:rsid w:val="00344D59"/>
    <w:rsid w:val="00344E98"/>
    <w:rsid w:val="00346BDF"/>
    <w:rsid w:val="003528E7"/>
    <w:rsid w:val="00360316"/>
    <w:rsid w:val="003621A0"/>
    <w:rsid w:val="00362DC0"/>
    <w:rsid w:val="00367957"/>
    <w:rsid w:val="003709CB"/>
    <w:rsid w:val="00370EF8"/>
    <w:rsid w:val="00371568"/>
    <w:rsid w:val="00371840"/>
    <w:rsid w:val="00373B5B"/>
    <w:rsid w:val="00374587"/>
    <w:rsid w:val="0037472B"/>
    <w:rsid w:val="00374AB5"/>
    <w:rsid w:val="00380F02"/>
    <w:rsid w:val="003824C2"/>
    <w:rsid w:val="00382526"/>
    <w:rsid w:val="003860F7"/>
    <w:rsid w:val="00386729"/>
    <w:rsid w:val="0039147D"/>
    <w:rsid w:val="00391D8B"/>
    <w:rsid w:val="003A1CC0"/>
    <w:rsid w:val="003A3BAC"/>
    <w:rsid w:val="003B412F"/>
    <w:rsid w:val="003B5C6D"/>
    <w:rsid w:val="003B6D50"/>
    <w:rsid w:val="003C04ED"/>
    <w:rsid w:val="003C3378"/>
    <w:rsid w:val="003C5658"/>
    <w:rsid w:val="003C620D"/>
    <w:rsid w:val="003E2FB6"/>
    <w:rsid w:val="003E3A7F"/>
    <w:rsid w:val="003E46AD"/>
    <w:rsid w:val="003E5311"/>
    <w:rsid w:val="003E680F"/>
    <w:rsid w:val="003E6E71"/>
    <w:rsid w:val="003E78FE"/>
    <w:rsid w:val="003F0674"/>
    <w:rsid w:val="003F0B9C"/>
    <w:rsid w:val="003F1B7C"/>
    <w:rsid w:val="003F4026"/>
    <w:rsid w:val="003F60ED"/>
    <w:rsid w:val="003F6C19"/>
    <w:rsid w:val="00401AD2"/>
    <w:rsid w:val="00401D68"/>
    <w:rsid w:val="00402584"/>
    <w:rsid w:val="00413F41"/>
    <w:rsid w:val="00414006"/>
    <w:rsid w:val="00420DDD"/>
    <w:rsid w:val="004216F3"/>
    <w:rsid w:val="00424C2C"/>
    <w:rsid w:val="004319B7"/>
    <w:rsid w:val="00433326"/>
    <w:rsid w:val="004348DD"/>
    <w:rsid w:val="00437BC5"/>
    <w:rsid w:val="00447478"/>
    <w:rsid w:val="00450275"/>
    <w:rsid w:val="00451D22"/>
    <w:rsid w:val="004554CA"/>
    <w:rsid w:val="00456D3F"/>
    <w:rsid w:val="00457646"/>
    <w:rsid w:val="00460568"/>
    <w:rsid w:val="00463134"/>
    <w:rsid w:val="0046433E"/>
    <w:rsid w:val="00465913"/>
    <w:rsid w:val="00466797"/>
    <w:rsid w:val="00471BE0"/>
    <w:rsid w:val="004732A0"/>
    <w:rsid w:val="00473CB8"/>
    <w:rsid w:val="0047433F"/>
    <w:rsid w:val="004816B1"/>
    <w:rsid w:val="004854D1"/>
    <w:rsid w:val="00485A9E"/>
    <w:rsid w:val="00487696"/>
    <w:rsid w:val="00487BEB"/>
    <w:rsid w:val="004900B9"/>
    <w:rsid w:val="0049231B"/>
    <w:rsid w:val="004928FA"/>
    <w:rsid w:val="004974A2"/>
    <w:rsid w:val="004A685F"/>
    <w:rsid w:val="004B4EA4"/>
    <w:rsid w:val="004B7B2A"/>
    <w:rsid w:val="004B7B3F"/>
    <w:rsid w:val="004C2E86"/>
    <w:rsid w:val="004C3A49"/>
    <w:rsid w:val="004C41D9"/>
    <w:rsid w:val="004D0841"/>
    <w:rsid w:val="004D1006"/>
    <w:rsid w:val="004D199B"/>
    <w:rsid w:val="004D416C"/>
    <w:rsid w:val="004D5521"/>
    <w:rsid w:val="004D597D"/>
    <w:rsid w:val="004D6C25"/>
    <w:rsid w:val="004D6C9B"/>
    <w:rsid w:val="004E3F5D"/>
    <w:rsid w:val="004E6479"/>
    <w:rsid w:val="004F094B"/>
    <w:rsid w:val="004F1223"/>
    <w:rsid w:val="004F1AEA"/>
    <w:rsid w:val="004F37F6"/>
    <w:rsid w:val="004F569F"/>
    <w:rsid w:val="004F74BD"/>
    <w:rsid w:val="00500EAD"/>
    <w:rsid w:val="00501142"/>
    <w:rsid w:val="00501548"/>
    <w:rsid w:val="00505361"/>
    <w:rsid w:val="0050668B"/>
    <w:rsid w:val="005103A1"/>
    <w:rsid w:val="0051266D"/>
    <w:rsid w:val="00514534"/>
    <w:rsid w:val="00524C96"/>
    <w:rsid w:val="00530EA6"/>
    <w:rsid w:val="00533065"/>
    <w:rsid w:val="00533115"/>
    <w:rsid w:val="005351E9"/>
    <w:rsid w:val="005365DF"/>
    <w:rsid w:val="005418B9"/>
    <w:rsid w:val="0054792A"/>
    <w:rsid w:val="00550ADB"/>
    <w:rsid w:val="00552232"/>
    <w:rsid w:val="005561CE"/>
    <w:rsid w:val="005608FB"/>
    <w:rsid w:val="00561030"/>
    <w:rsid w:val="00567C22"/>
    <w:rsid w:val="00570E86"/>
    <w:rsid w:val="005711BF"/>
    <w:rsid w:val="0057134F"/>
    <w:rsid w:val="0057390E"/>
    <w:rsid w:val="005744C2"/>
    <w:rsid w:val="00583186"/>
    <w:rsid w:val="00583557"/>
    <w:rsid w:val="00585066"/>
    <w:rsid w:val="00587760"/>
    <w:rsid w:val="00595D0F"/>
    <w:rsid w:val="005A080A"/>
    <w:rsid w:val="005A22D2"/>
    <w:rsid w:val="005A7FBD"/>
    <w:rsid w:val="005B2618"/>
    <w:rsid w:val="005B2D62"/>
    <w:rsid w:val="005B3217"/>
    <w:rsid w:val="005C0100"/>
    <w:rsid w:val="005C78C7"/>
    <w:rsid w:val="005D10B7"/>
    <w:rsid w:val="005D7968"/>
    <w:rsid w:val="005E6B63"/>
    <w:rsid w:val="005E7642"/>
    <w:rsid w:val="005E7F10"/>
    <w:rsid w:val="005F010C"/>
    <w:rsid w:val="005F1E8F"/>
    <w:rsid w:val="005F3A01"/>
    <w:rsid w:val="006022F5"/>
    <w:rsid w:val="006036FE"/>
    <w:rsid w:val="00603701"/>
    <w:rsid w:val="00613622"/>
    <w:rsid w:val="006143FF"/>
    <w:rsid w:val="006273C2"/>
    <w:rsid w:val="006321B5"/>
    <w:rsid w:val="00632CA7"/>
    <w:rsid w:val="00633A04"/>
    <w:rsid w:val="00633BD8"/>
    <w:rsid w:val="00640C3D"/>
    <w:rsid w:val="0064122C"/>
    <w:rsid w:val="006458EB"/>
    <w:rsid w:val="00646FBD"/>
    <w:rsid w:val="00652EA8"/>
    <w:rsid w:val="00652F9F"/>
    <w:rsid w:val="00654986"/>
    <w:rsid w:val="006640C8"/>
    <w:rsid w:val="0067678F"/>
    <w:rsid w:val="00677064"/>
    <w:rsid w:val="00677B2D"/>
    <w:rsid w:val="00681432"/>
    <w:rsid w:val="00683AFE"/>
    <w:rsid w:val="00683D00"/>
    <w:rsid w:val="00687D6B"/>
    <w:rsid w:val="00693F56"/>
    <w:rsid w:val="0069655A"/>
    <w:rsid w:val="0069709D"/>
    <w:rsid w:val="006A228D"/>
    <w:rsid w:val="006A2FC4"/>
    <w:rsid w:val="006A33B9"/>
    <w:rsid w:val="006A622A"/>
    <w:rsid w:val="006B7914"/>
    <w:rsid w:val="006C1B5F"/>
    <w:rsid w:val="006C2A38"/>
    <w:rsid w:val="006C3841"/>
    <w:rsid w:val="006C3E57"/>
    <w:rsid w:val="006C61D5"/>
    <w:rsid w:val="006C72A3"/>
    <w:rsid w:val="006D13BC"/>
    <w:rsid w:val="006E1AFA"/>
    <w:rsid w:val="006E5B1C"/>
    <w:rsid w:val="006E7DC5"/>
    <w:rsid w:val="006F0667"/>
    <w:rsid w:val="006F2B80"/>
    <w:rsid w:val="006F4938"/>
    <w:rsid w:val="006F51FD"/>
    <w:rsid w:val="006F56D5"/>
    <w:rsid w:val="007007B9"/>
    <w:rsid w:val="00702226"/>
    <w:rsid w:val="007106B1"/>
    <w:rsid w:val="00714124"/>
    <w:rsid w:val="0071748D"/>
    <w:rsid w:val="0072163C"/>
    <w:rsid w:val="00721D6F"/>
    <w:rsid w:val="00722710"/>
    <w:rsid w:val="00724BE2"/>
    <w:rsid w:val="007272EE"/>
    <w:rsid w:val="0073163D"/>
    <w:rsid w:val="0073594B"/>
    <w:rsid w:val="007428AA"/>
    <w:rsid w:val="00744A0E"/>
    <w:rsid w:val="00747CDA"/>
    <w:rsid w:val="00751752"/>
    <w:rsid w:val="0075306D"/>
    <w:rsid w:val="00756476"/>
    <w:rsid w:val="00757704"/>
    <w:rsid w:val="007577A2"/>
    <w:rsid w:val="0076165D"/>
    <w:rsid w:val="00761E22"/>
    <w:rsid w:val="007648EE"/>
    <w:rsid w:val="00765055"/>
    <w:rsid w:val="00770851"/>
    <w:rsid w:val="007766AB"/>
    <w:rsid w:val="00781396"/>
    <w:rsid w:val="007905E4"/>
    <w:rsid w:val="00792527"/>
    <w:rsid w:val="007B3371"/>
    <w:rsid w:val="007B40DA"/>
    <w:rsid w:val="007C221B"/>
    <w:rsid w:val="007C3D45"/>
    <w:rsid w:val="007C6E01"/>
    <w:rsid w:val="007C71B2"/>
    <w:rsid w:val="007D5FE4"/>
    <w:rsid w:val="007E2FD2"/>
    <w:rsid w:val="007E3074"/>
    <w:rsid w:val="007E7165"/>
    <w:rsid w:val="007F0007"/>
    <w:rsid w:val="007F0A58"/>
    <w:rsid w:val="007F3022"/>
    <w:rsid w:val="007F3B3E"/>
    <w:rsid w:val="007F5744"/>
    <w:rsid w:val="008039B1"/>
    <w:rsid w:val="00811B08"/>
    <w:rsid w:val="00813D98"/>
    <w:rsid w:val="008149B4"/>
    <w:rsid w:val="00821651"/>
    <w:rsid w:val="008223AD"/>
    <w:rsid w:val="0082676D"/>
    <w:rsid w:val="0082709E"/>
    <w:rsid w:val="00837513"/>
    <w:rsid w:val="00840060"/>
    <w:rsid w:val="00843090"/>
    <w:rsid w:val="00843FA7"/>
    <w:rsid w:val="00845342"/>
    <w:rsid w:val="0084672E"/>
    <w:rsid w:val="00850D3E"/>
    <w:rsid w:val="008535DA"/>
    <w:rsid w:val="008550AF"/>
    <w:rsid w:val="00856D90"/>
    <w:rsid w:val="008572F6"/>
    <w:rsid w:val="0086314D"/>
    <w:rsid w:val="00867712"/>
    <w:rsid w:val="008679D0"/>
    <w:rsid w:val="008700C1"/>
    <w:rsid w:val="008711D8"/>
    <w:rsid w:val="0087265E"/>
    <w:rsid w:val="008744E5"/>
    <w:rsid w:val="00885F79"/>
    <w:rsid w:val="008910B4"/>
    <w:rsid w:val="008944B5"/>
    <w:rsid w:val="00894FC6"/>
    <w:rsid w:val="008950A7"/>
    <w:rsid w:val="008A0997"/>
    <w:rsid w:val="008A6DD4"/>
    <w:rsid w:val="008B1200"/>
    <w:rsid w:val="008B1297"/>
    <w:rsid w:val="008B3AB8"/>
    <w:rsid w:val="008B5388"/>
    <w:rsid w:val="008C257D"/>
    <w:rsid w:val="008C295F"/>
    <w:rsid w:val="008C76C8"/>
    <w:rsid w:val="008D3D3A"/>
    <w:rsid w:val="008D407A"/>
    <w:rsid w:val="008E1793"/>
    <w:rsid w:val="008E2711"/>
    <w:rsid w:val="008E30E7"/>
    <w:rsid w:val="008E68CE"/>
    <w:rsid w:val="008F7D44"/>
    <w:rsid w:val="009004FC"/>
    <w:rsid w:val="00901776"/>
    <w:rsid w:val="00914898"/>
    <w:rsid w:val="00915F69"/>
    <w:rsid w:val="00916C01"/>
    <w:rsid w:val="00921961"/>
    <w:rsid w:val="00922C83"/>
    <w:rsid w:val="00930461"/>
    <w:rsid w:val="00931408"/>
    <w:rsid w:val="0093243D"/>
    <w:rsid w:val="009329C8"/>
    <w:rsid w:val="00933F6D"/>
    <w:rsid w:val="0093463E"/>
    <w:rsid w:val="009347F0"/>
    <w:rsid w:val="009462EA"/>
    <w:rsid w:val="009502AA"/>
    <w:rsid w:val="00960BAE"/>
    <w:rsid w:val="00962C6B"/>
    <w:rsid w:val="00965569"/>
    <w:rsid w:val="00966E5D"/>
    <w:rsid w:val="00967583"/>
    <w:rsid w:val="0096796D"/>
    <w:rsid w:val="00982BD8"/>
    <w:rsid w:val="0098604C"/>
    <w:rsid w:val="009901D5"/>
    <w:rsid w:val="00990E89"/>
    <w:rsid w:val="00991C7F"/>
    <w:rsid w:val="00997C71"/>
    <w:rsid w:val="009A10D4"/>
    <w:rsid w:val="009A6105"/>
    <w:rsid w:val="009B12AB"/>
    <w:rsid w:val="009B257B"/>
    <w:rsid w:val="009C1F42"/>
    <w:rsid w:val="009C28BF"/>
    <w:rsid w:val="009C7771"/>
    <w:rsid w:val="009D3E76"/>
    <w:rsid w:val="009D4EE5"/>
    <w:rsid w:val="009D5E12"/>
    <w:rsid w:val="009D64CB"/>
    <w:rsid w:val="009D7220"/>
    <w:rsid w:val="009E1CD6"/>
    <w:rsid w:val="009F0842"/>
    <w:rsid w:val="009F29D3"/>
    <w:rsid w:val="009F6D60"/>
    <w:rsid w:val="009F7FE3"/>
    <w:rsid w:val="00A0148D"/>
    <w:rsid w:val="00A059B5"/>
    <w:rsid w:val="00A106AA"/>
    <w:rsid w:val="00A14715"/>
    <w:rsid w:val="00A212ED"/>
    <w:rsid w:val="00A22A37"/>
    <w:rsid w:val="00A300BA"/>
    <w:rsid w:val="00A309E8"/>
    <w:rsid w:val="00A31690"/>
    <w:rsid w:val="00A360DA"/>
    <w:rsid w:val="00A36BB0"/>
    <w:rsid w:val="00A43746"/>
    <w:rsid w:val="00A46442"/>
    <w:rsid w:val="00A47916"/>
    <w:rsid w:val="00A51A2A"/>
    <w:rsid w:val="00A52A9F"/>
    <w:rsid w:val="00A5504F"/>
    <w:rsid w:val="00A57A5E"/>
    <w:rsid w:val="00A6078D"/>
    <w:rsid w:val="00A6196C"/>
    <w:rsid w:val="00A63D35"/>
    <w:rsid w:val="00A66A68"/>
    <w:rsid w:val="00A70B6C"/>
    <w:rsid w:val="00A851FD"/>
    <w:rsid w:val="00A85B06"/>
    <w:rsid w:val="00A87F3A"/>
    <w:rsid w:val="00A900E5"/>
    <w:rsid w:val="00A91435"/>
    <w:rsid w:val="00A9299C"/>
    <w:rsid w:val="00A933F1"/>
    <w:rsid w:val="00A94C26"/>
    <w:rsid w:val="00A95619"/>
    <w:rsid w:val="00A97825"/>
    <w:rsid w:val="00A97F99"/>
    <w:rsid w:val="00AA17CE"/>
    <w:rsid w:val="00AA24DD"/>
    <w:rsid w:val="00AA59DF"/>
    <w:rsid w:val="00AC276E"/>
    <w:rsid w:val="00AC298C"/>
    <w:rsid w:val="00AC74BB"/>
    <w:rsid w:val="00AD1CFE"/>
    <w:rsid w:val="00AD36E1"/>
    <w:rsid w:val="00AD6EB9"/>
    <w:rsid w:val="00AE7C8A"/>
    <w:rsid w:val="00AF017B"/>
    <w:rsid w:val="00AF20FA"/>
    <w:rsid w:val="00AF37F4"/>
    <w:rsid w:val="00B0240E"/>
    <w:rsid w:val="00B02702"/>
    <w:rsid w:val="00B07946"/>
    <w:rsid w:val="00B11A9B"/>
    <w:rsid w:val="00B15FE4"/>
    <w:rsid w:val="00B20056"/>
    <w:rsid w:val="00B2230F"/>
    <w:rsid w:val="00B24122"/>
    <w:rsid w:val="00B24C02"/>
    <w:rsid w:val="00B262D4"/>
    <w:rsid w:val="00B26973"/>
    <w:rsid w:val="00B26FA0"/>
    <w:rsid w:val="00B33661"/>
    <w:rsid w:val="00B46FF3"/>
    <w:rsid w:val="00B540AF"/>
    <w:rsid w:val="00B54500"/>
    <w:rsid w:val="00B54CB7"/>
    <w:rsid w:val="00B613E0"/>
    <w:rsid w:val="00B629F7"/>
    <w:rsid w:val="00B62F3A"/>
    <w:rsid w:val="00B64FCA"/>
    <w:rsid w:val="00B652CD"/>
    <w:rsid w:val="00B70555"/>
    <w:rsid w:val="00B72A54"/>
    <w:rsid w:val="00B8631C"/>
    <w:rsid w:val="00B86D7F"/>
    <w:rsid w:val="00B87E9E"/>
    <w:rsid w:val="00B928AF"/>
    <w:rsid w:val="00B95ADC"/>
    <w:rsid w:val="00BA6E7E"/>
    <w:rsid w:val="00BB355C"/>
    <w:rsid w:val="00BB3C86"/>
    <w:rsid w:val="00BB56F5"/>
    <w:rsid w:val="00BB73ED"/>
    <w:rsid w:val="00BC35A6"/>
    <w:rsid w:val="00BD30B0"/>
    <w:rsid w:val="00BD34A0"/>
    <w:rsid w:val="00BE1255"/>
    <w:rsid w:val="00BE5FC2"/>
    <w:rsid w:val="00BF018C"/>
    <w:rsid w:val="00BF5654"/>
    <w:rsid w:val="00C0128D"/>
    <w:rsid w:val="00C04526"/>
    <w:rsid w:val="00C04663"/>
    <w:rsid w:val="00C0674C"/>
    <w:rsid w:val="00C0688F"/>
    <w:rsid w:val="00C07ECF"/>
    <w:rsid w:val="00C11425"/>
    <w:rsid w:val="00C127A7"/>
    <w:rsid w:val="00C165D2"/>
    <w:rsid w:val="00C21073"/>
    <w:rsid w:val="00C21D7E"/>
    <w:rsid w:val="00C264C2"/>
    <w:rsid w:val="00C30968"/>
    <w:rsid w:val="00C361D2"/>
    <w:rsid w:val="00C36211"/>
    <w:rsid w:val="00C429F8"/>
    <w:rsid w:val="00C45ED9"/>
    <w:rsid w:val="00C47A02"/>
    <w:rsid w:val="00C47C36"/>
    <w:rsid w:val="00C51B8F"/>
    <w:rsid w:val="00C51D9A"/>
    <w:rsid w:val="00C55D82"/>
    <w:rsid w:val="00C57949"/>
    <w:rsid w:val="00C62F6D"/>
    <w:rsid w:val="00C67B9A"/>
    <w:rsid w:val="00C75065"/>
    <w:rsid w:val="00C7602F"/>
    <w:rsid w:val="00C80935"/>
    <w:rsid w:val="00C83A65"/>
    <w:rsid w:val="00C93ACC"/>
    <w:rsid w:val="00CA13C9"/>
    <w:rsid w:val="00CA3CA7"/>
    <w:rsid w:val="00CB25B2"/>
    <w:rsid w:val="00CC1E2C"/>
    <w:rsid w:val="00CC40F6"/>
    <w:rsid w:val="00CD2355"/>
    <w:rsid w:val="00CE11BB"/>
    <w:rsid w:val="00CE26D6"/>
    <w:rsid w:val="00CE58C6"/>
    <w:rsid w:val="00CE6E91"/>
    <w:rsid w:val="00CF3962"/>
    <w:rsid w:val="00CF4A56"/>
    <w:rsid w:val="00D0010B"/>
    <w:rsid w:val="00D00310"/>
    <w:rsid w:val="00D02AE5"/>
    <w:rsid w:val="00D051BD"/>
    <w:rsid w:val="00D0739E"/>
    <w:rsid w:val="00D15CFC"/>
    <w:rsid w:val="00D16ABB"/>
    <w:rsid w:val="00D22536"/>
    <w:rsid w:val="00D24AE9"/>
    <w:rsid w:val="00D268E2"/>
    <w:rsid w:val="00D27445"/>
    <w:rsid w:val="00D31AD9"/>
    <w:rsid w:val="00D31E1B"/>
    <w:rsid w:val="00D32040"/>
    <w:rsid w:val="00D32BDA"/>
    <w:rsid w:val="00D332F2"/>
    <w:rsid w:val="00D34433"/>
    <w:rsid w:val="00D34501"/>
    <w:rsid w:val="00D34B84"/>
    <w:rsid w:val="00D34BC3"/>
    <w:rsid w:val="00D41639"/>
    <w:rsid w:val="00D41660"/>
    <w:rsid w:val="00D43592"/>
    <w:rsid w:val="00D43B15"/>
    <w:rsid w:val="00D44C80"/>
    <w:rsid w:val="00D45173"/>
    <w:rsid w:val="00D46191"/>
    <w:rsid w:val="00D472D5"/>
    <w:rsid w:val="00D53B89"/>
    <w:rsid w:val="00D6283F"/>
    <w:rsid w:val="00D629EE"/>
    <w:rsid w:val="00D67BA0"/>
    <w:rsid w:val="00D7380E"/>
    <w:rsid w:val="00D7682B"/>
    <w:rsid w:val="00D76E66"/>
    <w:rsid w:val="00D80999"/>
    <w:rsid w:val="00D8348E"/>
    <w:rsid w:val="00D86A67"/>
    <w:rsid w:val="00D871F8"/>
    <w:rsid w:val="00D91022"/>
    <w:rsid w:val="00D96B7A"/>
    <w:rsid w:val="00DA3B53"/>
    <w:rsid w:val="00DA4956"/>
    <w:rsid w:val="00DB1F03"/>
    <w:rsid w:val="00DC2DE0"/>
    <w:rsid w:val="00DC6985"/>
    <w:rsid w:val="00DD22AF"/>
    <w:rsid w:val="00DD247A"/>
    <w:rsid w:val="00DD2794"/>
    <w:rsid w:val="00DD2DB1"/>
    <w:rsid w:val="00DD3E84"/>
    <w:rsid w:val="00DD47E9"/>
    <w:rsid w:val="00DD490D"/>
    <w:rsid w:val="00DE229F"/>
    <w:rsid w:val="00DE273A"/>
    <w:rsid w:val="00DE3ADA"/>
    <w:rsid w:val="00DE6724"/>
    <w:rsid w:val="00DE7C73"/>
    <w:rsid w:val="00DF113D"/>
    <w:rsid w:val="00DF7FFC"/>
    <w:rsid w:val="00E00216"/>
    <w:rsid w:val="00E018A1"/>
    <w:rsid w:val="00E01EA4"/>
    <w:rsid w:val="00E05318"/>
    <w:rsid w:val="00E05BE1"/>
    <w:rsid w:val="00E126B7"/>
    <w:rsid w:val="00E16B90"/>
    <w:rsid w:val="00E20FBD"/>
    <w:rsid w:val="00E22941"/>
    <w:rsid w:val="00E24365"/>
    <w:rsid w:val="00E250BF"/>
    <w:rsid w:val="00E25611"/>
    <w:rsid w:val="00E259FA"/>
    <w:rsid w:val="00E25FB2"/>
    <w:rsid w:val="00E3011D"/>
    <w:rsid w:val="00E32EC0"/>
    <w:rsid w:val="00E34676"/>
    <w:rsid w:val="00E34780"/>
    <w:rsid w:val="00E42A8D"/>
    <w:rsid w:val="00E46A98"/>
    <w:rsid w:val="00E5533A"/>
    <w:rsid w:val="00E56BF2"/>
    <w:rsid w:val="00E6643B"/>
    <w:rsid w:val="00E70DB9"/>
    <w:rsid w:val="00E74F0B"/>
    <w:rsid w:val="00E756FE"/>
    <w:rsid w:val="00E7653B"/>
    <w:rsid w:val="00E774B3"/>
    <w:rsid w:val="00E8225A"/>
    <w:rsid w:val="00E85C21"/>
    <w:rsid w:val="00E90422"/>
    <w:rsid w:val="00E919FB"/>
    <w:rsid w:val="00E92099"/>
    <w:rsid w:val="00E94ABD"/>
    <w:rsid w:val="00E9627F"/>
    <w:rsid w:val="00E97C13"/>
    <w:rsid w:val="00EA1ED5"/>
    <w:rsid w:val="00EA60F6"/>
    <w:rsid w:val="00EA700C"/>
    <w:rsid w:val="00EB3967"/>
    <w:rsid w:val="00EC3C6C"/>
    <w:rsid w:val="00ED1E32"/>
    <w:rsid w:val="00ED2930"/>
    <w:rsid w:val="00ED6B45"/>
    <w:rsid w:val="00ED7DD7"/>
    <w:rsid w:val="00EE11BF"/>
    <w:rsid w:val="00EF264A"/>
    <w:rsid w:val="00EF2C3C"/>
    <w:rsid w:val="00EF475E"/>
    <w:rsid w:val="00EF547F"/>
    <w:rsid w:val="00EF5485"/>
    <w:rsid w:val="00EF79DA"/>
    <w:rsid w:val="00F02968"/>
    <w:rsid w:val="00F059BD"/>
    <w:rsid w:val="00F06A42"/>
    <w:rsid w:val="00F07319"/>
    <w:rsid w:val="00F0751A"/>
    <w:rsid w:val="00F107C8"/>
    <w:rsid w:val="00F11250"/>
    <w:rsid w:val="00F16C18"/>
    <w:rsid w:val="00F17E58"/>
    <w:rsid w:val="00F20750"/>
    <w:rsid w:val="00F2138C"/>
    <w:rsid w:val="00F214BF"/>
    <w:rsid w:val="00F21645"/>
    <w:rsid w:val="00F23B87"/>
    <w:rsid w:val="00F26A9A"/>
    <w:rsid w:val="00F3196E"/>
    <w:rsid w:val="00F31A60"/>
    <w:rsid w:val="00F362FE"/>
    <w:rsid w:val="00F40B18"/>
    <w:rsid w:val="00F4773B"/>
    <w:rsid w:val="00F501BE"/>
    <w:rsid w:val="00F53A3D"/>
    <w:rsid w:val="00F613DD"/>
    <w:rsid w:val="00F637C6"/>
    <w:rsid w:val="00F70C3B"/>
    <w:rsid w:val="00F77FF0"/>
    <w:rsid w:val="00F80793"/>
    <w:rsid w:val="00F80856"/>
    <w:rsid w:val="00F81AB8"/>
    <w:rsid w:val="00F93F89"/>
    <w:rsid w:val="00F97898"/>
    <w:rsid w:val="00FA3803"/>
    <w:rsid w:val="00FA3E12"/>
    <w:rsid w:val="00FA5B8F"/>
    <w:rsid w:val="00FA67CA"/>
    <w:rsid w:val="00FA7322"/>
    <w:rsid w:val="00FA7660"/>
    <w:rsid w:val="00FB1691"/>
    <w:rsid w:val="00FB19FE"/>
    <w:rsid w:val="00FC1229"/>
    <w:rsid w:val="00FC47F1"/>
    <w:rsid w:val="00FC69B5"/>
    <w:rsid w:val="00FD1A2B"/>
    <w:rsid w:val="00FD2BE5"/>
    <w:rsid w:val="00FD5591"/>
    <w:rsid w:val="00FD634E"/>
    <w:rsid w:val="00FD773F"/>
    <w:rsid w:val="00FE3E81"/>
    <w:rsid w:val="00FE4587"/>
    <w:rsid w:val="00FE46F0"/>
    <w:rsid w:val="00FE7AD6"/>
    <w:rsid w:val="00FF2624"/>
    <w:rsid w:val="00FF4407"/>
    <w:rsid w:val="00FF46E8"/>
    <w:rsid w:val="00FF7E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7C99F"/>
  <w15:docId w15:val="{30BAB4DF-8014-4EBF-BC5C-2C3DF771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de-AT" w:eastAsia="en-US" w:bidi="ar-SA"/>
      </w:rPr>
    </w:rPrDefault>
    <w:pPrDefault>
      <w:pPr>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43EFC"/>
    <w:pPr>
      <w:spacing w:after="120" w:line="360" w:lineRule="auto"/>
      <w:ind w:left="0" w:firstLine="0"/>
      <w:jc w:val="both"/>
    </w:pPr>
    <w:rPr>
      <w:rFonts w:ascii="Times New Roman" w:hAnsi="Times New Roman" w:cs="Times New Roman"/>
      <w:sz w:val="24"/>
    </w:rPr>
  </w:style>
  <w:style w:type="paragraph" w:styleId="berschrift1">
    <w:name w:val="heading 1"/>
    <w:aliases w:val="US1,Hauptkapitel"/>
    <w:basedOn w:val="Standard"/>
    <w:next w:val="Standard"/>
    <w:link w:val="berschrift1Zchn"/>
    <w:uiPriority w:val="9"/>
    <w:qFormat/>
    <w:rsid w:val="00D0739E"/>
    <w:pPr>
      <w:keepNext/>
      <w:keepLines/>
      <w:numPr>
        <w:numId w:val="14"/>
      </w:numPr>
      <w:spacing w:before="240"/>
      <w:outlineLvl w:val="0"/>
    </w:pPr>
    <w:rPr>
      <w:rFonts w:eastAsia="Times New Roman" w:cstheme="minorBidi"/>
      <w:b/>
      <w:bCs/>
      <w:sz w:val="28"/>
      <w:szCs w:val="28"/>
    </w:rPr>
  </w:style>
  <w:style w:type="paragraph" w:styleId="berschrift2">
    <w:name w:val="heading 2"/>
    <w:basedOn w:val="Standard"/>
    <w:next w:val="Standard"/>
    <w:link w:val="berschrift2Zchn"/>
    <w:uiPriority w:val="9"/>
    <w:unhideWhenUsed/>
    <w:qFormat/>
    <w:rsid w:val="00EA700C"/>
    <w:pPr>
      <w:keepNext/>
      <w:keepLines/>
      <w:numPr>
        <w:ilvl w:val="1"/>
        <w:numId w:val="14"/>
      </w:numPr>
      <w:spacing w:before="240"/>
      <w:outlineLvl w:val="1"/>
    </w:pPr>
    <w:rPr>
      <w:rFonts w:eastAsia="Times New Roman" w:cstheme="minorBidi"/>
      <w:b/>
      <w:bCs/>
      <w:sz w:val="28"/>
      <w:szCs w:val="26"/>
    </w:rPr>
  </w:style>
  <w:style w:type="paragraph" w:styleId="berschrift3">
    <w:name w:val="heading 3"/>
    <w:aliases w:val="Kap-Überschr Ebene 3"/>
    <w:basedOn w:val="berschrift1"/>
    <w:next w:val="Standard"/>
    <w:link w:val="berschrift3Zchn"/>
    <w:uiPriority w:val="9"/>
    <w:unhideWhenUsed/>
    <w:qFormat/>
    <w:rsid w:val="009B12AB"/>
    <w:pPr>
      <w:numPr>
        <w:ilvl w:val="2"/>
      </w:numPr>
      <w:spacing w:before="0" w:after="0"/>
      <w:outlineLvl w:val="2"/>
    </w:pPr>
    <w:rPr>
      <w:sz w:val="24"/>
    </w:rPr>
  </w:style>
  <w:style w:type="paragraph" w:styleId="berschrift4">
    <w:name w:val="heading 4"/>
    <w:basedOn w:val="Standard"/>
    <w:next w:val="Standard"/>
    <w:link w:val="berschrift4Zchn"/>
    <w:uiPriority w:val="9"/>
    <w:unhideWhenUsed/>
    <w:rsid w:val="00057580"/>
    <w:pPr>
      <w:keepNext/>
      <w:numPr>
        <w:ilvl w:val="3"/>
        <w:numId w:val="14"/>
      </w:numPr>
      <w:spacing w:before="240" w:after="60" w:line="240" w:lineRule="auto"/>
      <w:outlineLvl w:val="3"/>
    </w:pPr>
    <w:rPr>
      <w:rFonts w:eastAsia="Times New Roman" w:cstheme="minorBidi"/>
      <w:bCs/>
      <w:i/>
      <w:szCs w:val="28"/>
    </w:rPr>
  </w:style>
  <w:style w:type="paragraph" w:styleId="berschrift5">
    <w:name w:val="heading 5"/>
    <w:basedOn w:val="Standard"/>
    <w:next w:val="Standard"/>
    <w:link w:val="berschrift5Zchn"/>
    <w:uiPriority w:val="9"/>
    <w:unhideWhenUsed/>
    <w:rsid w:val="00603701"/>
    <w:pPr>
      <w:keepNext/>
      <w:keepLines/>
      <w:numPr>
        <w:ilvl w:val="4"/>
        <w:numId w:val="14"/>
      </w:numPr>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603701"/>
    <w:pPr>
      <w:keepNext/>
      <w:keepLines/>
      <w:numPr>
        <w:ilvl w:val="5"/>
        <w:numId w:val="14"/>
      </w:numPr>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603701"/>
    <w:pPr>
      <w:keepNext/>
      <w:keepLines/>
      <w:numPr>
        <w:ilvl w:val="6"/>
        <w:numId w:val="14"/>
      </w:numPr>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603701"/>
    <w:pPr>
      <w:keepNext/>
      <w:keepLines/>
      <w:numPr>
        <w:ilvl w:val="7"/>
        <w:numId w:val="14"/>
      </w:numPr>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603701"/>
    <w:pPr>
      <w:keepNext/>
      <w:keepLines/>
      <w:numPr>
        <w:ilvl w:val="8"/>
        <w:numId w:val="14"/>
      </w:numPr>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D0739E"/>
    <w:rPr>
      <w:rFonts w:ascii="Times New Roman" w:eastAsia="Times New Roman" w:hAnsi="Times New Roman"/>
      <w:b/>
      <w:bCs/>
      <w:sz w:val="28"/>
      <w:szCs w:val="28"/>
    </w:rPr>
  </w:style>
  <w:style w:type="character" w:customStyle="1" w:styleId="berschrift2Zchn">
    <w:name w:val="Überschrift 2 Zchn"/>
    <w:basedOn w:val="Absatz-Standardschriftart"/>
    <w:link w:val="berschrift2"/>
    <w:uiPriority w:val="9"/>
    <w:rsid w:val="00EA700C"/>
    <w:rPr>
      <w:rFonts w:ascii="Times New Roman" w:eastAsia="Times New Roman" w:hAnsi="Times New Roman"/>
      <w:b/>
      <w:bCs/>
      <w:sz w:val="28"/>
      <w:szCs w:val="26"/>
    </w:rPr>
  </w:style>
  <w:style w:type="character" w:customStyle="1" w:styleId="berschrift3Zchn">
    <w:name w:val="Überschrift 3 Zchn"/>
    <w:aliases w:val="Kap-Überschr Ebene 3 Zchn"/>
    <w:basedOn w:val="Absatz-Standardschriftart"/>
    <w:link w:val="berschrift3"/>
    <w:uiPriority w:val="9"/>
    <w:rsid w:val="009B12AB"/>
    <w:rPr>
      <w:rFonts w:ascii="Times New Roman" w:eastAsia="Times New Roman" w:hAnsi="Times New Roman"/>
      <w:b/>
      <w:bCs/>
      <w:sz w:val="24"/>
      <w:szCs w:val="28"/>
    </w:rPr>
  </w:style>
  <w:style w:type="character" w:customStyle="1" w:styleId="berschrift4Zchn">
    <w:name w:val="Überschrift 4 Zchn"/>
    <w:basedOn w:val="Absatz-Standardschriftart"/>
    <w:link w:val="berschrift4"/>
    <w:uiPriority w:val="9"/>
    <w:rsid w:val="00057580"/>
    <w:rPr>
      <w:rFonts w:ascii="Times New Roman" w:eastAsia="Times New Roman" w:hAnsi="Times New Roman"/>
      <w:bCs/>
      <w:i/>
      <w:sz w:val="24"/>
      <w:szCs w:val="28"/>
    </w:rPr>
  </w:style>
  <w:style w:type="numbering" w:customStyle="1" w:styleId="Nummerierung">
    <w:name w:val="Nummerierung"/>
    <w:basedOn w:val="KeineListe"/>
    <w:uiPriority w:val="99"/>
    <w:rsid w:val="00D7682B"/>
    <w:pPr>
      <w:numPr>
        <w:numId w:val="1"/>
      </w:numPr>
    </w:pPr>
  </w:style>
  <w:style w:type="paragraph" w:styleId="KeinLeerraum">
    <w:name w:val="No Spacing"/>
    <w:uiPriority w:val="1"/>
    <w:rsid w:val="00603701"/>
    <w:pPr>
      <w:ind w:left="0" w:firstLine="0"/>
    </w:pPr>
    <w:rPr>
      <w:rFonts w:ascii="Arial" w:hAnsi="Arial" w:cs="Times New Roman"/>
      <w:sz w:val="24"/>
    </w:rPr>
  </w:style>
  <w:style w:type="character" w:customStyle="1" w:styleId="berschrift5Zchn">
    <w:name w:val="Überschrift 5 Zchn"/>
    <w:basedOn w:val="Absatz-Standardschriftart"/>
    <w:link w:val="berschrift5"/>
    <w:uiPriority w:val="9"/>
    <w:rsid w:val="00603701"/>
    <w:rPr>
      <w:rFonts w:ascii="Times New Roman" w:eastAsiaTheme="majorEastAsia" w:hAnsi="Times New Roman" w:cstheme="majorBidi"/>
      <w:sz w:val="24"/>
    </w:rPr>
  </w:style>
  <w:style w:type="paragraph" w:styleId="Titel">
    <w:name w:val="Title"/>
    <w:basedOn w:val="Standard"/>
    <w:next w:val="Standard"/>
    <w:link w:val="TitelZchn"/>
    <w:uiPriority w:val="10"/>
    <w:rsid w:val="00603701"/>
    <w:pP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03701"/>
    <w:rPr>
      <w:rFonts w:ascii="Arial" w:eastAsiaTheme="majorEastAsia" w:hAnsi="Arial" w:cstheme="majorBidi"/>
      <w:spacing w:val="5"/>
      <w:kern w:val="28"/>
      <w:sz w:val="52"/>
      <w:szCs w:val="52"/>
    </w:rPr>
  </w:style>
  <w:style w:type="paragraph" w:styleId="Untertitel">
    <w:name w:val="Subtitle"/>
    <w:basedOn w:val="Standard"/>
    <w:next w:val="Standard"/>
    <w:link w:val="UntertitelZchn"/>
    <w:uiPriority w:val="11"/>
    <w:rsid w:val="00603701"/>
    <w:pPr>
      <w:numPr>
        <w:ilvl w:val="1"/>
      </w:numPr>
    </w:pPr>
    <w:rPr>
      <w:rFonts w:eastAsiaTheme="majorEastAsia" w:cstheme="majorBidi"/>
      <w:i/>
      <w:iCs/>
      <w:spacing w:val="15"/>
      <w:szCs w:val="24"/>
    </w:rPr>
  </w:style>
  <w:style w:type="character" w:customStyle="1" w:styleId="UntertitelZchn">
    <w:name w:val="Untertitel Zchn"/>
    <w:basedOn w:val="Absatz-Standardschriftart"/>
    <w:link w:val="Untertitel"/>
    <w:uiPriority w:val="11"/>
    <w:rsid w:val="00603701"/>
    <w:rPr>
      <w:rFonts w:ascii="Arial" w:eastAsiaTheme="majorEastAsia" w:hAnsi="Arial" w:cstheme="majorBidi"/>
      <w:i/>
      <w:iCs/>
      <w:spacing w:val="15"/>
      <w:sz w:val="24"/>
      <w:szCs w:val="24"/>
    </w:rPr>
  </w:style>
  <w:style w:type="character" w:styleId="SchwacheHervorhebung">
    <w:name w:val="Subtle Emphasis"/>
    <w:basedOn w:val="Absatz-Standardschriftart"/>
    <w:uiPriority w:val="19"/>
    <w:rsid w:val="00603701"/>
    <w:rPr>
      <w:rFonts w:ascii="Arial" w:hAnsi="Arial"/>
      <w:i/>
      <w:iCs/>
      <w:color w:val="auto"/>
    </w:rPr>
  </w:style>
  <w:style w:type="character" w:styleId="Hervorhebung">
    <w:name w:val="Emphasis"/>
    <w:basedOn w:val="Absatz-Standardschriftart"/>
    <w:uiPriority w:val="20"/>
    <w:rsid w:val="00603701"/>
    <w:rPr>
      <w:rFonts w:ascii="Arial" w:hAnsi="Arial"/>
      <w:i/>
      <w:iCs/>
    </w:rPr>
  </w:style>
  <w:style w:type="character" w:styleId="IntensiveHervorhebung">
    <w:name w:val="Intense Emphasis"/>
    <w:basedOn w:val="Absatz-Standardschriftart"/>
    <w:uiPriority w:val="21"/>
    <w:rsid w:val="00603701"/>
    <w:rPr>
      <w:rFonts w:ascii="Arial" w:hAnsi="Arial"/>
      <w:b/>
      <w:bCs/>
      <w:i/>
      <w:iCs/>
      <w:color w:val="auto"/>
    </w:rPr>
  </w:style>
  <w:style w:type="character" w:styleId="Fett">
    <w:name w:val="Strong"/>
    <w:basedOn w:val="Absatz-Standardschriftart"/>
    <w:uiPriority w:val="22"/>
    <w:rsid w:val="00603701"/>
    <w:rPr>
      <w:rFonts w:ascii="Arial" w:hAnsi="Arial"/>
      <w:b/>
      <w:bCs/>
      <w:bdr w:val="none" w:sz="0" w:space="0" w:color="auto"/>
    </w:rPr>
  </w:style>
  <w:style w:type="paragraph" w:styleId="Zitat">
    <w:name w:val="Quote"/>
    <w:basedOn w:val="Standard"/>
    <w:next w:val="Standard"/>
    <w:link w:val="ZitatZchn"/>
    <w:uiPriority w:val="29"/>
    <w:rsid w:val="00603701"/>
    <w:rPr>
      <w:i/>
      <w:iCs/>
      <w:color w:val="000000" w:themeColor="text1"/>
    </w:rPr>
  </w:style>
  <w:style w:type="character" w:customStyle="1" w:styleId="ZitatZchn">
    <w:name w:val="Zitat Zchn"/>
    <w:basedOn w:val="Absatz-Standardschriftart"/>
    <w:link w:val="Zitat"/>
    <w:uiPriority w:val="29"/>
    <w:rsid w:val="00603701"/>
    <w:rPr>
      <w:rFonts w:ascii="Arial" w:hAnsi="Arial" w:cs="Times New Roman"/>
      <w:i/>
      <w:iCs/>
      <w:color w:val="000000" w:themeColor="text1"/>
      <w:sz w:val="24"/>
    </w:rPr>
  </w:style>
  <w:style w:type="paragraph" w:styleId="IntensivesZitat">
    <w:name w:val="Intense Quote"/>
    <w:basedOn w:val="Standard"/>
    <w:next w:val="Standard"/>
    <w:link w:val="IntensivesZitatZchn"/>
    <w:uiPriority w:val="30"/>
    <w:rsid w:val="00603701"/>
    <w:pP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603701"/>
    <w:rPr>
      <w:rFonts w:ascii="Arial" w:hAnsi="Arial" w:cs="Times New Roman"/>
      <w:b/>
      <w:bCs/>
      <w:i/>
      <w:iCs/>
      <w:color w:val="000000" w:themeColor="text1"/>
      <w:sz w:val="24"/>
    </w:rPr>
  </w:style>
  <w:style w:type="character" w:styleId="SchwacherVerweis">
    <w:name w:val="Subtle Reference"/>
    <w:basedOn w:val="Absatz-Standardschriftart"/>
    <w:uiPriority w:val="31"/>
    <w:rsid w:val="00603701"/>
    <w:rPr>
      <w:rFonts w:ascii="Arial" w:hAnsi="Arial"/>
      <w:smallCaps/>
      <w:color w:val="auto"/>
      <w:u w:val="single"/>
    </w:rPr>
  </w:style>
  <w:style w:type="character" w:styleId="IntensiverVerweis">
    <w:name w:val="Intense Reference"/>
    <w:basedOn w:val="Absatz-Standardschriftart"/>
    <w:uiPriority w:val="32"/>
    <w:rsid w:val="00603701"/>
    <w:rPr>
      <w:rFonts w:ascii="Arial" w:hAnsi="Arial"/>
      <w:b/>
      <w:bCs/>
      <w:smallCaps/>
      <w:color w:val="auto"/>
      <w:spacing w:val="5"/>
      <w:u w:val="single"/>
    </w:rPr>
  </w:style>
  <w:style w:type="character" w:styleId="Buchtitel">
    <w:name w:val="Book Title"/>
    <w:basedOn w:val="Absatz-Standardschriftart"/>
    <w:uiPriority w:val="33"/>
    <w:rsid w:val="00603701"/>
    <w:rPr>
      <w:rFonts w:ascii="Arial" w:hAnsi="Arial"/>
      <w:b/>
      <w:bCs/>
      <w:smallCaps/>
      <w:spacing w:val="5"/>
    </w:rPr>
  </w:style>
  <w:style w:type="paragraph" w:styleId="Listenabsatz">
    <w:name w:val="List Paragraph"/>
    <w:basedOn w:val="Standard"/>
    <w:uiPriority w:val="34"/>
    <w:qFormat/>
    <w:rsid w:val="00603701"/>
    <w:pPr>
      <w:ind w:left="720"/>
      <w:contextualSpacing/>
    </w:pPr>
  </w:style>
  <w:style w:type="character" w:customStyle="1" w:styleId="berschrift6Zchn">
    <w:name w:val="Überschrift 6 Zchn"/>
    <w:basedOn w:val="Absatz-Standardschriftart"/>
    <w:link w:val="berschrift6"/>
    <w:uiPriority w:val="9"/>
    <w:rsid w:val="00603701"/>
    <w:rPr>
      <w:rFonts w:ascii="Times New Roman" w:eastAsiaTheme="majorEastAsia" w:hAnsi="Times New Roman" w:cstheme="majorBidi"/>
      <w:i/>
      <w:iCs/>
      <w:sz w:val="24"/>
    </w:rPr>
  </w:style>
  <w:style w:type="character" w:customStyle="1" w:styleId="berschrift7Zchn">
    <w:name w:val="Überschrift 7 Zchn"/>
    <w:basedOn w:val="Absatz-Standardschriftart"/>
    <w:link w:val="berschrift7"/>
    <w:uiPriority w:val="9"/>
    <w:rsid w:val="00603701"/>
    <w:rPr>
      <w:rFonts w:ascii="Times New Roman" w:eastAsiaTheme="majorEastAsia" w:hAnsi="Times New Roman" w:cstheme="majorBidi"/>
      <w:i/>
      <w:iCs/>
      <w:sz w:val="24"/>
    </w:rPr>
  </w:style>
  <w:style w:type="character" w:customStyle="1" w:styleId="berschrift8Zchn">
    <w:name w:val="Überschrift 8 Zchn"/>
    <w:basedOn w:val="Absatz-Standardschriftart"/>
    <w:link w:val="berschrift8"/>
    <w:uiPriority w:val="9"/>
    <w:rsid w:val="00603701"/>
    <w:rPr>
      <w:rFonts w:ascii="Times New Roman" w:eastAsiaTheme="majorEastAsia" w:hAnsi="Times New Roman" w:cstheme="majorBidi"/>
      <w:sz w:val="20"/>
      <w:szCs w:val="20"/>
    </w:rPr>
  </w:style>
  <w:style w:type="character" w:customStyle="1" w:styleId="berschrift9Zchn">
    <w:name w:val="Überschrift 9 Zchn"/>
    <w:basedOn w:val="Absatz-Standardschriftart"/>
    <w:link w:val="berschrift9"/>
    <w:uiPriority w:val="9"/>
    <w:rsid w:val="00603701"/>
    <w:rPr>
      <w:rFonts w:ascii="Times New Roman" w:eastAsiaTheme="majorEastAsia" w:hAnsi="Times New Roman" w:cstheme="majorBidi"/>
      <w:i/>
      <w:iCs/>
      <w:sz w:val="20"/>
      <w:szCs w:val="20"/>
    </w:rPr>
  </w:style>
  <w:style w:type="numbering" w:customStyle="1" w:styleId="Aufzhlung">
    <w:name w:val="Aufzählung"/>
    <w:uiPriority w:val="99"/>
    <w:rsid w:val="0005210F"/>
    <w:pPr>
      <w:numPr>
        <w:numId w:val="10"/>
      </w:numPr>
    </w:pPr>
  </w:style>
  <w:style w:type="paragraph" w:styleId="Abbildungsverzeichnis">
    <w:name w:val="table of figures"/>
    <w:basedOn w:val="Standard"/>
    <w:next w:val="Standard"/>
    <w:uiPriority w:val="99"/>
    <w:unhideWhenUsed/>
    <w:rsid w:val="00343EFC"/>
  </w:style>
  <w:style w:type="paragraph" w:styleId="Verzeichnis2">
    <w:name w:val="toc 2"/>
    <w:basedOn w:val="Standard"/>
    <w:next w:val="Standard"/>
    <w:autoRedefine/>
    <w:uiPriority w:val="39"/>
    <w:unhideWhenUsed/>
    <w:rsid w:val="00343EFC"/>
    <w:pPr>
      <w:ind w:left="240"/>
    </w:pPr>
  </w:style>
  <w:style w:type="paragraph" w:styleId="Verzeichnis1">
    <w:name w:val="toc 1"/>
    <w:basedOn w:val="Standard"/>
    <w:next w:val="Standard"/>
    <w:autoRedefine/>
    <w:uiPriority w:val="39"/>
    <w:unhideWhenUsed/>
    <w:rsid w:val="00343EFC"/>
  </w:style>
  <w:style w:type="character" w:styleId="Hyperlink">
    <w:name w:val="Hyperlink"/>
    <w:uiPriority w:val="99"/>
    <w:unhideWhenUsed/>
    <w:rsid w:val="00343EFC"/>
    <w:rPr>
      <w:color w:val="0000FF"/>
      <w:u w:val="single"/>
    </w:rPr>
  </w:style>
  <w:style w:type="paragraph" w:styleId="Kopfzeile">
    <w:name w:val="header"/>
    <w:basedOn w:val="Standard"/>
    <w:link w:val="KopfzeileZchn"/>
    <w:uiPriority w:val="99"/>
    <w:unhideWhenUsed/>
    <w:rsid w:val="00343EFC"/>
    <w:pPr>
      <w:tabs>
        <w:tab w:val="center" w:pos="4536"/>
        <w:tab w:val="right" w:pos="9072"/>
      </w:tabs>
    </w:pPr>
  </w:style>
  <w:style w:type="character" w:customStyle="1" w:styleId="KopfzeileZchn">
    <w:name w:val="Kopfzeile Zchn"/>
    <w:basedOn w:val="Absatz-Standardschriftart"/>
    <w:link w:val="Kopfzeile"/>
    <w:uiPriority w:val="99"/>
    <w:rsid w:val="00343EFC"/>
    <w:rPr>
      <w:rFonts w:ascii="Times New Roman" w:hAnsi="Times New Roman" w:cs="Times New Roman"/>
      <w:sz w:val="24"/>
    </w:rPr>
  </w:style>
  <w:style w:type="paragraph" w:customStyle="1" w:styleId="BAUeberschrift">
    <w:name w:val="BA Ueberschrift"/>
    <w:basedOn w:val="Standard"/>
    <w:link w:val="BAUeberschriftZchn"/>
    <w:qFormat/>
    <w:rsid w:val="003F1B7C"/>
    <w:pPr>
      <w:spacing w:after="0" w:line="240" w:lineRule="auto"/>
      <w:ind w:left="432" w:hanging="432"/>
      <w:jc w:val="center"/>
    </w:pPr>
    <w:rPr>
      <w:b/>
      <w:caps/>
      <w:sz w:val="32"/>
    </w:rPr>
  </w:style>
  <w:style w:type="paragraph" w:customStyle="1" w:styleId="BATitel">
    <w:name w:val="BA Titel"/>
    <w:basedOn w:val="Standard"/>
    <w:link w:val="BATitelZchn"/>
    <w:qFormat/>
    <w:rsid w:val="003F1B7C"/>
    <w:pPr>
      <w:spacing w:after="0"/>
      <w:ind w:left="360"/>
      <w:jc w:val="center"/>
    </w:pPr>
    <w:rPr>
      <w:b/>
      <w:sz w:val="28"/>
    </w:rPr>
  </w:style>
  <w:style w:type="character" w:customStyle="1" w:styleId="BAUeberschriftZchn">
    <w:name w:val="BA Ueberschrift Zchn"/>
    <w:link w:val="BAUeberschrift"/>
    <w:rsid w:val="003F1B7C"/>
    <w:rPr>
      <w:rFonts w:ascii="Times New Roman" w:hAnsi="Times New Roman" w:cs="Times New Roman"/>
      <w:b/>
      <w:caps/>
      <w:sz w:val="32"/>
    </w:rPr>
  </w:style>
  <w:style w:type="paragraph" w:customStyle="1" w:styleId="StandardTitelseite">
    <w:name w:val="Standard Titelseite"/>
    <w:basedOn w:val="Standard"/>
    <w:link w:val="StandardTitelseiteZchn"/>
    <w:qFormat/>
    <w:rsid w:val="00343EFC"/>
    <w:pPr>
      <w:jc w:val="center"/>
    </w:pPr>
  </w:style>
  <w:style w:type="character" w:customStyle="1" w:styleId="BATitelZchn">
    <w:name w:val="BA Titel Zchn"/>
    <w:basedOn w:val="Absatz-Standardschriftart"/>
    <w:link w:val="BATitel"/>
    <w:rsid w:val="003F1B7C"/>
    <w:rPr>
      <w:rFonts w:ascii="Times New Roman" w:hAnsi="Times New Roman" w:cs="Times New Roman"/>
      <w:b/>
      <w:sz w:val="28"/>
    </w:rPr>
  </w:style>
  <w:style w:type="character" w:customStyle="1" w:styleId="StandardTitelseiteZchn">
    <w:name w:val="Standard Titelseite Zchn"/>
    <w:link w:val="StandardTitelseite"/>
    <w:rsid w:val="00343EFC"/>
    <w:rPr>
      <w:rFonts w:ascii="Times New Roman" w:hAnsi="Times New Roman" w:cs="Times New Roman"/>
      <w:sz w:val="24"/>
    </w:rPr>
  </w:style>
  <w:style w:type="paragraph" w:customStyle="1" w:styleId="USkeinInhaltsverz">
    <w:name w:val="US kein Inhaltsverz"/>
    <w:link w:val="USkeinInhaltsverzZchn"/>
    <w:qFormat/>
    <w:rsid w:val="00343EFC"/>
    <w:pPr>
      <w:spacing w:after="120" w:line="360" w:lineRule="auto"/>
      <w:ind w:left="0" w:firstLine="0"/>
    </w:pPr>
    <w:rPr>
      <w:rFonts w:ascii="Times New Roman" w:eastAsia="Times New Roman" w:hAnsi="Times New Roman" w:cs="Times New Roman"/>
      <w:b/>
      <w:bCs/>
      <w:sz w:val="32"/>
      <w:szCs w:val="28"/>
    </w:rPr>
  </w:style>
  <w:style w:type="paragraph" w:customStyle="1" w:styleId="US1Hauptkapitel">
    <w:name w:val="US1 Hauptkapitel"/>
    <w:basedOn w:val="berschrift1"/>
    <w:link w:val="US1HauptkapitelZchn"/>
    <w:qFormat/>
    <w:rsid w:val="003F1B7C"/>
    <w:pPr>
      <w:numPr>
        <w:numId w:val="16"/>
      </w:numPr>
    </w:pPr>
    <w:rPr>
      <w:sz w:val="32"/>
    </w:rPr>
  </w:style>
  <w:style w:type="character" w:customStyle="1" w:styleId="USkeinInhaltsverzZchn">
    <w:name w:val="US kein Inhaltsverz Zchn"/>
    <w:link w:val="USkeinInhaltsverz"/>
    <w:rsid w:val="00343EFC"/>
    <w:rPr>
      <w:rFonts w:ascii="Times New Roman" w:eastAsia="Times New Roman" w:hAnsi="Times New Roman" w:cs="Times New Roman"/>
      <w:b/>
      <w:bCs/>
      <w:sz w:val="32"/>
      <w:szCs w:val="28"/>
    </w:rPr>
  </w:style>
  <w:style w:type="paragraph" w:customStyle="1" w:styleId="US2Kapitel">
    <w:name w:val="US2 Kapitel"/>
    <w:basedOn w:val="berschrift2"/>
    <w:link w:val="US2KapitelZchn"/>
    <w:qFormat/>
    <w:rsid w:val="00343EFC"/>
    <w:rPr>
      <w:rFonts w:cs="Times New Roman"/>
    </w:rPr>
  </w:style>
  <w:style w:type="character" w:customStyle="1" w:styleId="US1HauptkapitelZchn">
    <w:name w:val="US1 Hauptkapitel Zchn"/>
    <w:link w:val="US1Hauptkapitel"/>
    <w:rsid w:val="003F1B7C"/>
    <w:rPr>
      <w:rFonts w:ascii="Times New Roman" w:eastAsia="Times New Roman" w:hAnsi="Times New Roman"/>
      <w:b/>
      <w:bCs/>
      <w:sz w:val="32"/>
      <w:szCs w:val="28"/>
    </w:rPr>
  </w:style>
  <w:style w:type="paragraph" w:customStyle="1" w:styleId="AbbTabFunote">
    <w:name w:val="Abb_Tab_Fußnote"/>
    <w:basedOn w:val="Standard"/>
    <w:link w:val="AbbTabFunoteZchn"/>
    <w:qFormat/>
    <w:rsid w:val="00C04526"/>
    <w:pPr>
      <w:spacing w:before="120"/>
      <w:jc w:val="center"/>
    </w:pPr>
    <w:rPr>
      <w:sz w:val="20"/>
    </w:rPr>
  </w:style>
  <w:style w:type="character" w:customStyle="1" w:styleId="US2KapitelZchn">
    <w:name w:val="US2 Kapitel Zchn"/>
    <w:basedOn w:val="Absatz-Standardschriftart"/>
    <w:link w:val="US2Kapitel"/>
    <w:rsid w:val="00343EFC"/>
    <w:rPr>
      <w:rFonts w:ascii="Times New Roman" w:eastAsia="Times New Roman" w:hAnsi="Times New Roman" w:cs="Times New Roman"/>
      <w:b/>
      <w:bCs/>
      <w:sz w:val="28"/>
      <w:szCs w:val="26"/>
    </w:rPr>
  </w:style>
  <w:style w:type="character" w:customStyle="1" w:styleId="AbbTabFunoteZchn">
    <w:name w:val="Abb_Tab_Fußnote Zchn"/>
    <w:link w:val="AbbTabFunote"/>
    <w:rsid w:val="00C04526"/>
    <w:rPr>
      <w:rFonts w:ascii="Times New Roman" w:hAnsi="Times New Roman" w:cs="Times New Roman"/>
      <w:sz w:val="20"/>
    </w:rPr>
  </w:style>
  <w:style w:type="paragraph" w:customStyle="1" w:styleId="Programmsegment">
    <w:name w:val="Programmsegment"/>
    <w:basedOn w:val="Standard"/>
    <w:link w:val="ProgrammsegmentZchn"/>
    <w:qFormat/>
    <w:rsid w:val="00C04526"/>
    <w:pPr>
      <w:spacing w:before="120" w:line="240" w:lineRule="auto"/>
      <w:ind w:firstLine="709"/>
    </w:pPr>
    <w:rPr>
      <w:rFonts w:ascii="Courier New" w:hAnsi="Courier New" w:cs="Courier New"/>
      <w:sz w:val="20"/>
    </w:rPr>
  </w:style>
  <w:style w:type="character" w:customStyle="1" w:styleId="ProgrammsegmentZchn">
    <w:name w:val="Programmsegment Zchn"/>
    <w:link w:val="Programmsegment"/>
    <w:rsid w:val="00C04526"/>
    <w:rPr>
      <w:rFonts w:ascii="Courier New" w:hAnsi="Courier New" w:cs="Courier New"/>
      <w:sz w:val="20"/>
    </w:rPr>
  </w:style>
  <w:style w:type="paragraph" w:styleId="Sprechblasentext">
    <w:name w:val="Balloon Text"/>
    <w:basedOn w:val="Standard"/>
    <w:link w:val="SprechblasentextZchn"/>
    <w:uiPriority w:val="99"/>
    <w:semiHidden/>
    <w:unhideWhenUsed/>
    <w:rsid w:val="00343E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EFC"/>
    <w:rPr>
      <w:rFonts w:ascii="Tahoma" w:hAnsi="Tahoma" w:cs="Tahoma"/>
      <w:sz w:val="16"/>
      <w:szCs w:val="16"/>
    </w:rPr>
  </w:style>
  <w:style w:type="paragraph" w:styleId="Beschriftung">
    <w:name w:val="caption"/>
    <w:basedOn w:val="Standard"/>
    <w:next w:val="Standard"/>
    <w:uiPriority w:val="35"/>
    <w:unhideWhenUsed/>
    <w:qFormat/>
    <w:rsid w:val="00C04526"/>
    <w:pPr>
      <w:spacing w:before="120" w:after="200" w:line="240" w:lineRule="auto"/>
      <w:jc w:val="center"/>
    </w:pPr>
    <w:rPr>
      <w:bCs/>
      <w:sz w:val="20"/>
      <w:szCs w:val="18"/>
    </w:rPr>
  </w:style>
  <w:style w:type="paragraph" w:styleId="Fuzeile">
    <w:name w:val="footer"/>
    <w:basedOn w:val="Standard"/>
    <w:link w:val="FuzeileZchn"/>
    <w:uiPriority w:val="99"/>
    <w:unhideWhenUsed/>
    <w:rsid w:val="003109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10974"/>
    <w:rPr>
      <w:rFonts w:ascii="Times New Roman" w:hAnsi="Times New Roman" w:cs="Times New Roman"/>
      <w:sz w:val="24"/>
    </w:rPr>
  </w:style>
  <w:style w:type="paragraph" w:styleId="Inhaltsverzeichnisberschrift">
    <w:name w:val="TOC Heading"/>
    <w:basedOn w:val="berschrift1"/>
    <w:next w:val="Standard"/>
    <w:uiPriority w:val="39"/>
    <w:semiHidden/>
    <w:unhideWhenUsed/>
    <w:qFormat/>
    <w:rsid w:val="00AA17CE"/>
    <w:pPr>
      <w:numPr>
        <w:numId w:val="0"/>
      </w:numPr>
      <w:spacing w:before="480" w:after="0" w:line="276" w:lineRule="auto"/>
      <w:jc w:val="left"/>
      <w:outlineLvl w:val="9"/>
    </w:pPr>
    <w:rPr>
      <w:rFonts w:asciiTheme="majorHAnsi" w:eastAsiaTheme="majorEastAsia" w:hAnsiTheme="majorHAnsi" w:cstheme="majorBidi"/>
      <w:color w:val="365F91" w:themeColor="accent1" w:themeShade="BF"/>
      <w:lang w:val="de-DE" w:eastAsia="de-DE"/>
    </w:rPr>
  </w:style>
  <w:style w:type="paragraph" w:styleId="Verzeichnis3">
    <w:name w:val="toc 3"/>
    <w:basedOn w:val="Standard"/>
    <w:next w:val="Standard"/>
    <w:autoRedefine/>
    <w:uiPriority w:val="39"/>
    <w:unhideWhenUsed/>
    <w:rsid w:val="00AA17CE"/>
    <w:pPr>
      <w:spacing w:after="100"/>
      <w:ind w:left="480"/>
    </w:pPr>
  </w:style>
  <w:style w:type="paragraph" w:styleId="Literaturverzeichnis">
    <w:name w:val="Bibliography"/>
    <w:basedOn w:val="Standard"/>
    <w:next w:val="Standard"/>
    <w:uiPriority w:val="37"/>
    <w:unhideWhenUsed/>
    <w:rsid w:val="00245029"/>
  </w:style>
  <w:style w:type="paragraph" w:styleId="Aufzhlungszeichen">
    <w:name w:val="List Bullet"/>
    <w:basedOn w:val="Standard"/>
    <w:uiPriority w:val="99"/>
    <w:unhideWhenUsed/>
    <w:rsid w:val="003F6C19"/>
    <w:pPr>
      <w:numPr>
        <w:numId w:val="24"/>
      </w:numPr>
      <w:contextualSpacing/>
    </w:pPr>
  </w:style>
  <w:style w:type="character" w:styleId="Kommentarzeichen">
    <w:name w:val="annotation reference"/>
    <w:basedOn w:val="Absatz-Standardschriftart"/>
    <w:uiPriority w:val="99"/>
    <w:semiHidden/>
    <w:unhideWhenUsed/>
    <w:rsid w:val="00916C01"/>
    <w:rPr>
      <w:sz w:val="16"/>
      <w:szCs w:val="16"/>
    </w:rPr>
  </w:style>
  <w:style w:type="paragraph" w:styleId="Kommentartext">
    <w:name w:val="annotation text"/>
    <w:basedOn w:val="Standard"/>
    <w:link w:val="KommentartextZchn"/>
    <w:uiPriority w:val="99"/>
    <w:semiHidden/>
    <w:unhideWhenUsed/>
    <w:rsid w:val="00916C0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16C01"/>
    <w:rPr>
      <w:rFonts w:ascii="Times New Roman"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916C01"/>
    <w:rPr>
      <w:b/>
      <w:bCs/>
    </w:rPr>
  </w:style>
  <w:style w:type="character" w:customStyle="1" w:styleId="KommentarthemaZchn">
    <w:name w:val="Kommentarthema Zchn"/>
    <w:basedOn w:val="KommentartextZchn"/>
    <w:link w:val="Kommentarthema"/>
    <w:uiPriority w:val="99"/>
    <w:semiHidden/>
    <w:rsid w:val="00916C01"/>
    <w:rPr>
      <w:rFonts w:ascii="Times New Roman" w:hAnsi="Times New Roman" w:cs="Times New Roman"/>
      <w:b/>
      <w:bCs/>
      <w:sz w:val="20"/>
      <w:szCs w:val="20"/>
    </w:rPr>
  </w:style>
  <w:style w:type="paragraph" w:styleId="berarbeitung">
    <w:name w:val="Revision"/>
    <w:hidden/>
    <w:uiPriority w:val="99"/>
    <w:semiHidden/>
    <w:rsid w:val="00756476"/>
    <w:pPr>
      <w:ind w:left="0" w:firstLine="0"/>
    </w:pPr>
    <w:rPr>
      <w:rFonts w:ascii="Times New Roman" w:hAnsi="Times New Roman" w:cs="Times New Roman"/>
      <w:sz w:val="24"/>
    </w:rPr>
  </w:style>
  <w:style w:type="paragraph" w:styleId="Funotentext">
    <w:name w:val="footnote text"/>
    <w:basedOn w:val="Standard"/>
    <w:link w:val="FunotentextZchn"/>
    <w:uiPriority w:val="99"/>
    <w:semiHidden/>
    <w:unhideWhenUsed/>
    <w:rsid w:val="0057390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7390E"/>
    <w:rPr>
      <w:rFonts w:ascii="Times New Roman" w:hAnsi="Times New Roman" w:cs="Times New Roman"/>
      <w:sz w:val="20"/>
      <w:szCs w:val="20"/>
    </w:rPr>
  </w:style>
  <w:style w:type="character" w:styleId="Funotenzeichen">
    <w:name w:val="footnote reference"/>
    <w:basedOn w:val="Absatz-Standardschriftart"/>
    <w:uiPriority w:val="99"/>
    <w:semiHidden/>
    <w:unhideWhenUsed/>
    <w:rsid w:val="0057390E"/>
    <w:rPr>
      <w:vertAlign w:val="superscript"/>
    </w:rPr>
  </w:style>
  <w:style w:type="paragraph" w:styleId="Endnotentext">
    <w:name w:val="endnote text"/>
    <w:basedOn w:val="Standard"/>
    <w:link w:val="EndnotentextZchn"/>
    <w:uiPriority w:val="99"/>
    <w:semiHidden/>
    <w:unhideWhenUsed/>
    <w:rsid w:val="0057390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7390E"/>
    <w:rPr>
      <w:rFonts w:ascii="Times New Roman" w:hAnsi="Times New Roman" w:cs="Times New Roman"/>
      <w:sz w:val="20"/>
      <w:szCs w:val="20"/>
    </w:rPr>
  </w:style>
  <w:style w:type="character" w:styleId="Endnotenzeichen">
    <w:name w:val="endnote reference"/>
    <w:basedOn w:val="Absatz-Standardschriftart"/>
    <w:uiPriority w:val="99"/>
    <w:semiHidden/>
    <w:unhideWhenUsed/>
    <w:rsid w:val="0057390E"/>
    <w:rPr>
      <w:vertAlign w:val="superscript"/>
    </w:rPr>
  </w:style>
  <w:style w:type="paragraph" w:customStyle="1" w:styleId="Kapitelberschrift4">
    <w:name w:val="Kapitelüberschrift 4"/>
    <w:basedOn w:val="berschrift4"/>
    <w:qFormat/>
    <w:rsid w:val="003B6D50"/>
    <w:pPr>
      <w:spacing w:after="120"/>
      <w:ind w:left="862" w:hanging="862"/>
    </w:pPr>
    <w:rPr>
      <w:b/>
      <w:i w:val="0"/>
    </w:rPr>
  </w:style>
  <w:style w:type="character" w:styleId="NichtaufgelsteErwhnung">
    <w:name w:val="Unresolved Mention"/>
    <w:basedOn w:val="Absatz-Standardschriftart"/>
    <w:uiPriority w:val="99"/>
    <w:semiHidden/>
    <w:unhideWhenUsed/>
    <w:rsid w:val="0029738D"/>
    <w:rPr>
      <w:color w:val="808080"/>
      <w:shd w:val="clear" w:color="auto" w:fill="E6E6E6"/>
    </w:rPr>
  </w:style>
  <w:style w:type="character" w:styleId="BesuchterLink">
    <w:name w:val="FollowedHyperlink"/>
    <w:basedOn w:val="Absatz-Standardschriftart"/>
    <w:uiPriority w:val="99"/>
    <w:semiHidden/>
    <w:unhideWhenUsed/>
    <w:rsid w:val="002973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76381">
      <w:bodyDiv w:val="1"/>
      <w:marLeft w:val="0"/>
      <w:marRight w:val="0"/>
      <w:marTop w:val="0"/>
      <w:marBottom w:val="0"/>
      <w:divBdr>
        <w:top w:val="none" w:sz="0" w:space="0" w:color="auto"/>
        <w:left w:val="none" w:sz="0" w:space="0" w:color="auto"/>
        <w:bottom w:val="none" w:sz="0" w:space="0" w:color="auto"/>
        <w:right w:val="none" w:sz="0" w:space="0" w:color="auto"/>
      </w:divBdr>
    </w:div>
    <w:div w:id="725494310">
      <w:bodyDiv w:val="1"/>
      <w:marLeft w:val="0"/>
      <w:marRight w:val="0"/>
      <w:marTop w:val="0"/>
      <w:marBottom w:val="0"/>
      <w:divBdr>
        <w:top w:val="none" w:sz="0" w:space="0" w:color="auto"/>
        <w:left w:val="none" w:sz="0" w:space="0" w:color="auto"/>
        <w:bottom w:val="none" w:sz="0" w:space="0" w:color="auto"/>
        <w:right w:val="none" w:sz="0" w:space="0" w:color="auto"/>
      </w:divBdr>
    </w:div>
    <w:div w:id="1398280869">
      <w:bodyDiv w:val="1"/>
      <w:marLeft w:val="0"/>
      <w:marRight w:val="0"/>
      <w:marTop w:val="0"/>
      <w:marBottom w:val="0"/>
      <w:divBdr>
        <w:top w:val="none" w:sz="0" w:space="0" w:color="auto"/>
        <w:left w:val="none" w:sz="0" w:space="0" w:color="auto"/>
        <w:bottom w:val="none" w:sz="0" w:space="0" w:color="auto"/>
        <w:right w:val="none" w:sz="0" w:space="0" w:color="auto"/>
      </w:divBdr>
    </w:div>
    <w:div w:id="153283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teamleadnet.com/2012/08/murmurhash3-ultra-fast-hash-algorithm.html" TargetMode="External"/><Relationship Id="rId13" Type="http://schemas.openxmlformats.org/officeDocument/2006/relationships/hyperlink" Target="https://raw.githubusercontent.com/Strizzi12/Find-Duplicate-Files/master/Images/FindAllFiles_C-Users.P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Strizzi12/Find-Duplicate-Files/contribu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raw.githubusercontent.com/Strizzi12/Find-Duplicate-Files/master/Images/Scan_C-Users.PNG" TargetMode="Externa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raw.githubusercontent.com/Strizzi12/Find-Duplicate-Files/master/Images/Windows_C-Users.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chenhofea\Downloads\01_BA-Arbeit_Vorlage_Word2010.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OPC14</b:Tag>
    <b:SourceType>ElectronicSource</b:SourceType>
    <b:Guid>{8D405BC0-CEE1-476A-8F6B-13968E137F47}</b:Guid>
    <b:Title>OPC Unified Architecture Wegbereiter der 4. inustriellen (R)Evolution</b:Title>
    <b:Year>2014</b:Year>
    <b:Author>
      <b:Author>
        <b:Corporate>OPCFoundation</b:Corporate>
      </b:Author>
    </b:Author>
    <b:RefOrder>1</b:RefOrder>
  </b:Source>
  <b:Source>
    <b:Tag>TEI16</b:Tag>
    <b:SourceType>InternetSite</b:SourceType>
    <b:Guid>{190233E3-F1DA-46AB-8C9A-B89C7D01F6F4}</b:Guid>
    <b:Author>
      <b:Author>
        <b:Corporate>TEIA AG - Internet Akademie und Lehrbuch</b:Corporate>
      </b:Author>
    </b:Author>
    <b:YearAccessed>2016</b:YearAccessed>
    <b:MonthAccessed>Februar</b:MonthAccessed>
    <b:DayAccessed>15</b:DayAccessed>
    <b:URL>https://www.teialehrbuch.de/Kostenlose-Kurse/JAVA/6534-Plattformunabhaengigkeit.html</b:URL>
    <b:RefOrder>3</b:RefOrder>
  </b:Source>
  <b:Source>
    <b:Tag>asc16</b:Tag>
    <b:SourceType>InternetSite</b:SourceType>
    <b:Guid>{C3E34E95-4622-4348-ACB6-612EFBBDEE19}</b:Guid>
    <b:Title>automation systems communication laboratory</b:Title>
    <b:YearAccessed>2016</b:YearAccessed>
    <b:MonthAccessed>Februar</b:MonthAccessed>
    <b:DayAccessed>16</b:DayAccessed>
    <b:URL>http://www.ascolab.com/de/unified-architecture/innovation.html</b:URL>
    <b:Author>
      <b:Author>
        <b:Corporate>ascolab GmbH</b:Corporate>
      </b:Author>
    </b:Author>
    <b:RefOrder>7</b:RefOrder>
  </b:Source>
  <b:Source>
    <b:Tag>OPC12</b:Tag>
    <b:SourceType>ElectronicSource</b:SourceType>
    <b:Guid>{062D288B-4C57-44D3-8D1E-CA7DA570E844}</b:Guid>
    <b:Title>OPC UA Part 1: Overview and Concepts 1.02 Specification</b:Title>
    <b:Year>Juli 2012</b:Year>
    <b:Author>
      <b:Author>
        <b:Corporate>OPCFoundation</b:Corporate>
      </b:Author>
    </b:Author>
    <b:RefOrder>5</b:RefOrder>
  </b:Source>
  <b:Source>
    <b:Tag>OPC121</b:Tag>
    <b:SourceType>ElectronicSource</b:SourceType>
    <b:Guid>{BE913D80-A0AA-4087-BB57-DC995AFA1B78}</b:Guid>
    <b:Title>OPC UA Part 4 - Services 1.03 Specification</b:Title>
    <b:Year>Juli 2012</b:Year>
    <b:Author>
      <b:Author>
        <b:Corporate>OPCFoundation</b:Corporate>
      </b:Author>
    </b:Author>
    <b:RefOrder>12</b:RefOrder>
  </b:Source>
  <b:Source>
    <b:Tag>OPC15</b:Tag>
    <b:SourceType>ElectronicSource</b:SourceType>
    <b:Guid>{A53B4B32-65F8-4D53-8456-44F65732F491}</b:Guid>
    <b:Author>
      <b:Author>
        <b:Corporate>OPCFoundation</b:Corporate>
      </b:Author>
    </b:Author>
    <b:Title>OPC UA Part 2 - Security Model 1.03 Specification</b:Title>
    <b:Year>November 2015</b:Year>
    <b:RefOrder>13</b:RefOrder>
  </b:Source>
  <b:Source>
    <b:Tag>Hun16</b:Tag>
    <b:SourceType>DocumentFromInternetSite</b:SourceType>
    <b:Guid>{1469138D-A0AD-4828-969F-95E4510DC933}</b:Guid>
    <b:Author>
      <b:Author>
        <b:NameList>
          <b:Person>
            <b:Last>Hunkar</b:Last>
            <b:First>Paul</b:First>
          </b:Person>
        </b:NameList>
      </b:Author>
    </b:Author>
    <b:Title>dsinteroperability.com</b:Title>
    <b:YearAccessed>2016</b:YearAccessed>
    <b:MonthAccessed>Februar</b:MonthAccessed>
    <b:DayAccessed>18</b:DayAccessed>
    <b:URL>http://www.dsinteroperability.com/OPCClassicVSUA.pdf</b:URL>
    <b:RefOrder>14</b:RefOrder>
  </b:Source>
  <b:Source>
    <b:Tag>Aro14</b:Tag>
    <b:SourceType>InternetSite</b:SourceType>
    <b:Guid>{FF637109-E95F-4830-B1F2-E8E2AD3BD5B6}</b:Guid>
    <b:Title>info.kepware.com</b:Title>
    <b:Year>2014</b:Year>
    <b:Month>September</b:Month>
    <b:Day>25</b:Day>
    <b:YearAccessed>2016</b:YearAccessed>
    <b:MonthAccessed>Februar</b:MonthAccessed>
    <b:DayAccessed>18</b:DayAccessed>
    <b:URL>https://info.kepware.com/blog/how-opc-ua-protects-your-data</b:URL>
    <b:Author>
      <b:Author>
        <b:NameList>
          <b:Person>
            <b:Last>Semle</b:Last>
            <b:First>Aron</b:First>
          </b:Person>
        </b:NameList>
      </b:Author>
    </b:Author>
    <b:ProductionCompany>Kepware</b:ProductionCompany>
    <b:RefOrder>15</b:RefOrder>
  </b:Source>
  <b:Source>
    <b:Tag>OPC151</b:Tag>
    <b:SourceType>ElectronicSource</b:SourceType>
    <b:Guid>{C2C1F746-2B68-4562-ACEF-55C7141BDD57}</b:Guid>
    <b:Title>OPC UA Part 3 - Address Space Model 1.03 Specification</b:Title>
    <b:Year>Juli 2015</b:Year>
    <b:Author>
      <b:Author>
        <b:Corporate>OPCFoundation</b:Corporate>
      </b:Author>
    </b:Author>
    <b:RefOrder>11</b:RefOrder>
  </b:Source>
  <b:Source>
    <b:Tag>Ecl16</b:Tag>
    <b:SourceType>InternetSite</b:SourceType>
    <b:Guid>{3E9A7FC6-53BB-42D5-BC4F-AE4514B036D3}</b:Guid>
    <b:Title>eclipse.org</b:Title>
    <b:Author>
      <b:Author>
        <b:Corporate>Eclipse</b:Corporate>
      </b:Author>
    </b:Author>
    <b:YearAccessed>2016</b:YearAccessed>
    <b:MonthAccessed>Februar</b:MonthAccessed>
    <b:DayAccessed>18</b:DayAccessed>
    <b:URL>http://www.eclipse.org/org/</b:URL>
    <b:RefOrder>16</b:RefOrder>
  </b:Source>
  <b:Source>
    <b:Tag>Way16</b:Tag>
    <b:SourceType>DocumentFromInternetSite</b:SourceType>
    <b:Guid>{862203D3-CFDF-4F13-BDA5-6CC1C370A8B0}</b:Guid>
    <b:Title>jaxenter.de</b:Title>
    <b:YearAccessed>2016</b:YearAccessed>
    <b:MonthAccessed>Februar</b:MonthAccessed>
    <b:DayAccessed>18</b:DayAccessed>
    <b:URL>https://jaxenter.de/was-ist-eclipse-2879</b:URL>
    <b:Author>
      <b:Author>
        <b:NameList>
          <b:Person>
            <b:Last>Beaton</b:Last>
            <b:First>Wayne</b:First>
          </b:Person>
          <b:Person>
            <b:Last>Helming</b:Last>
            <b:First>Jonas</b:First>
          </b:Person>
          <b:Person>
            <b:Last>Kögel</b:Last>
            <b:First>Maximilian</b:First>
          </b:Person>
        </b:NameList>
      </b:Author>
    </b:Author>
    <b:RefOrder>17</b:RefOrder>
  </b:Source>
  <b:Source>
    <b:Tag>Pat16</b:Tag>
    <b:SourceType>DocumentFromInternetSite</b:SourceType>
    <b:Guid>{F1EE0362-56C3-4096-8047-660CCC122ADD}</b:Guid>
    <b:Author>
      <b:Author>
        <b:NameList>
          <b:Person>
            <b:Last>Paulin</b:Last>
            <b:First>Patrick</b:First>
          </b:Person>
        </b:NameList>
      </b:Author>
    </b:Author>
    <b:Title>modumind.com</b:Title>
    <b:YearAccessed>2016</b:YearAccessed>
    <b:MonthAccessed>Februar</b:MonthAccessed>
    <b:DayAccessed>18</b:DayAccessed>
    <b:URL>http://www.modumind.com/what-is-rcp/</b:URL>
    <b:RefOrder>18</b:RefOrder>
  </b:Source>
  <b:Source>
    <b:Tag>Ora16</b:Tag>
    <b:SourceType>InternetSite</b:SourceType>
    <b:Guid>{DA7E531A-A4E0-4370-8D0A-0799563B56AA}</b:Guid>
    <b:Title>docs.oracle.com</b:Title>
    <b:YearAccessed>2016</b:YearAccessed>
    <b:MonthAccessed>Februar</b:MonthAccessed>
    <b:DayAccessed>19</b:DayAccessed>
    <b:URL>http://docs.oracle.com/javase/6/docs/technotes/guides/vm/index.html?intcmp=3170</b:URL>
    <b:Author>
      <b:Author>
        <b:Corporate>Oracle</b:Corporate>
      </b:Author>
    </b:Author>
    <b:RefOrder>19</b:RefOrder>
  </b:Source>
  <b:Source>
    <b:Tag>Pro14</b:Tag>
    <b:SourceType>JournalArticle</b:SourceType>
    <b:Guid>{89E8C539-40C9-47C6-AEFA-E835FA7D280F}</b:Guid>
    <b:Title>OPC Unified Architecture Wegbereiter der 4. inustriellen (R)Evolution</b:Title>
    <b:Year>2014</b:Year>
    <b:Author>
      <b:Author>
        <b:NameList>
          <b:Person>
            <b:Last>Jasperneite</b:Last>
            <b:First>Jürgen</b:First>
          </b:Person>
        </b:NameList>
      </b:Author>
    </b:Author>
    <b:Pages>23</b:Pages>
    <b:RefOrder>10</b:RefOrder>
  </b:Source>
  <b:Source>
    <b:Tag>Pro16</b:Tag>
    <b:SourceType>InternetSite</b:SourceType>
    <b:Guid>{0FA51AA8-811A-4AA9-9A68-9E13A0F75BB2}</b:Guid>
    <b:Author>
      <b:Author>
        <b:Corporate>Programmcreek</b:Corporate>
      </b:Author>
    </b:Author>
    <b:Title>Programmcreek</b:Title>
    <b:YearAccessed>2016</b:YearAccessed>
    <b:MonthAccessed>04</b:MonthAccessed>
    <b:DayAccessed>12</b:DayAccessed>
    <b:URL>http://www.programcreek.com/2011/09/how-eclipse-plugin-works-a-simple-menu/</b:URL>
    <b:RefOrder>20</b:RefOrder>
  </b:Source>
  <b:Source>
    <b:Tag>Vog14</b:Tag>
    <b:SourceType>ArticleInAPeriodical</b:SourceType>
    <b:Guid>{424E089A-5A1D-4FD1-823F-FC499A8D34CD}</b:Guid>
    <b:Year>2014</b:Year>
    <b:Author>
      <b:Author>
        <b:NameList>
          <b:Person>
            <b:Last>Vogel-Heuse</b:Last>
            <b:First>Birgit</b:First>
          </b:Person>
        </b:NameList>
      </b:Author>
    </b:Author>
    <b:Title>Zitate - Forschung und Lehre</b:Title>
    <b:PeriodicalTitle>OPC Unified Architecture Wegbereiter der 4. inustriellen (R)Evolution</b:PeriodicalTitle>
    <b:Pages>6</b:Pages>
    <b:RefOrder>2</b:RefOrder>
  </b:Source>
  <b:Source>
    <b:Tag>Uwe10</b:Tag>
    <b:SourceType>ElectronicSource</b:SourceType>
    <b:Guid>{592F21E5-E66E-4307-826B-50CE787C54D8}</b:Guid>
    <b:Title>Overview: OPC Unified Architecture</b:Title>
    <b:Year>September 2010</b:Year>
    <b:Author>
      <b:Author>
        <b:NameList>
          <b:Person>
            <b:Last>Steinkrauss</b:Last>
            <b:First>Uwe</b:First>
          </b:Person>
        </b:NameList>
      </b:Author>
    </b:Author>
    <b:RefOrder>4</b:RefOrder>
  </b:Source>
  <b:Source>
    <b:Tag>Sch07</b:Tag>
    <b:SourceType>ElectronicSource</b:SourceType>
    <b:Guid>{25A7F80E-7EA5-4791-AEBF-63BDBD67C889}</b:Guid>
    <b:Title>A Survey on OLE for Process Control (OPC)</b:Title>
    <b:City>University of Kassel</b:City>
    <b:Year>2007</b:Year>
    <b:Author>
      <b:Author>
        <b:NameList>
          <b:Person>
            <b:Last>Schwarz</b:Last>
            <b:First>M.H.</b:First>
          </b:Person>
          <b:Person>
            <b:Last>Boercsoek</b:Last>
            <b:First>J.</b:First>
          </b:Person>
        </b:NameList>
      </b:Author>
    </b:Author>
    <b:RefOrder>6</b:RefOrder>
  </b:Source>
  <b:Source>
    <b:Tag>Joh16</b:Tag>
    <b:SourceType>DocumentFromInternetSite</b:SourceType>
    <b:Guid>{10F4D6A4-0001-4DAC-A7CE-AEB2B5CA2D8E}</b:Guid>
    <b:Title>Automation.com, Real-time Information for the Automation Professional</b:Title>
    <b:Author>
      <b:Author>
        <b:NameList>
          <b:Person>
            <b:Last>Rinaldi</b:Last>
            <b:First>John</b:First>
          </b:Person>
        </b:NameList>
      </b:Author>
    </b:Author>
    <b:YearAccessed>2016</b:YearAccessed>
    <b:MonthAccessed>Februar</b:MonthAccessed>
    <b:DayAccessed>16</b:DayAccessed>
    <b:URL>http://www.automation.com/automation-news/article/how-opc-ua-clients-discover-servers-part-1</b:URL>
    <b:RefOrder>8</b:RefOrder>
  </b:Source>
  <b:Source>
    <b:Tag>Rea16</b:Tag>
    <b:SourceType>InternetSite</b:SourceType>
    <b:Guid>{409153E0-2423-44AC-8575-D3CBB92AB8CF}</b:Guid>
    <b:Title>RTA</b:Title>
    <b:YearAccessed>2016</b:YearAccessed>
    <b:MonthAccessed>Februar</b:MonthAccessed>
    <b:DayAccessed>16</b:DayAccessed>
    <b:URL>http://www.rtaautomation.com/technologies/opcua/</b:URL>
    <b:Author>
      <b:Author>
        <b:Corporate>Real Time Automation</b:Corporate>
      </b:Author>
    </b:Author>
    <b:RefOrder>9</b:RefOrder>
  </b:Source>
</b:Sources>
</file>

<file path=customXml/itemProps1.xml><?xml version="1.0" encoding="utf-8"?>
<ds:datastoreItem xmlns:ds="http://schemas.openxmlformats.org/officeDocument/2006/customXml" ds:itemID="{3AA39DED-AFCA-4788-91E6-ED481CD9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01_BA-Arbeit_Vorlage_Word2010.dotx</Template>
  <TotalTime>0</TotalTime>
  <Pages>4</Pages>
  <Words>747</Words>
  <Characters>4712</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Microsoft Office 2007 - Word Vorlage FHS</vt:lpstr>
      <vt:lpstr>Microsoft Office 2007 - Word Vorlage FHS</vt:lpstr>
    </vt:vector>
  </TitlesOfParts>
  <Company>Fachhochschule Salzburg GmbH</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2007 - Word Vorlage FHS</dc:title>
  <dc:creator>Reschenhofer Andreas</dc:creator>
  <cp:lastModifiedBy>Andreas Reschenhofer</cp:lastModifiedBy>
  <cp:revision>90</cp:revision>
  <cp:lastPrinted>2016-05-06T08:47:00Z</cp:lastPrinted>
  <dcterms:created xsi:type="dcterms:W3CDTF">2016-05-05T11:34:00Z</dcterms:created>
  <dcterms:modified xsi:type="dcterms:W3CDTF">2018-01-07T17:14:00Z</dcterms:modified>
</cp:coreProperties>
</file>